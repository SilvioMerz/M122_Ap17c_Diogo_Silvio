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587D1" w14:textId="77777777" w:rsidR="00B902AC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2794D576" w14:textId="77777777" w:rsidR="006B327A" w:rsidRDefault="007A5B7F" w:rsidP="00410330">
            <w:pPr>
              <w:rPr>
                <w:sz w:val="18"/>
                <w:szCs w:val="18"/>
                <w:lang w:val="pt-PT"/>
              </w:rPr>
            </w:pPr>
            <w:r w:rsidRPr="006B327A">
              <w:rPr>
                <w:sz w:val="18"/>
                <w:szCs w:val="18"/>
                <w:lang w:val="pt-PT"/>
              </w:rPr>
              <w:t>Name:</w:t>
            </w:r>
          </w:p>
          <w:p w14:paraId="5CF61D26" w14:textId="77777777" w:rsidR="007A5B7F" w:rsidRDefault="006B327A" w:rsidP="0041033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Merz</w:t>
            </w:r>
          </w:p>
          <w:p w14:paraId="03B8320C" w14:textId="1D441441" w:rsidR="006B327A" w:rsidRPr="006B327A" w:rsidRDefault="006B327A" w:rsidP="0041033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Caraça</w:t>
            </w:r>
          </w:p>
        </w:tc>
        <w:tc>
          <w:tcPr>
            <w:tcW w:w="4678" w:type="dxa"/>
            <w:gridSpan w:val="2"/>
          </w:tcPr>
          <w:p w14:paraId="734E6155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791CCE7E" w14:textId="77777777" w:rsidR="006B327A" w:rsidRDefault="006B327A" w:rsidP="00410330">
            <w:pPr>
              <w:rPr>
                <w:sz w:val="18"/>
              </w:rPr>
            </w:pPr>
            <w:r>
              <w:rPr>
                <w:sz w:val="18"/>
              </w:rPr>
              <w:t>Silvio</w:t>
            </w:r>
          </w:p>
          <w:p w14:paraId="4C64B706" w14:textId="4E9A428C" w:rsidR="006B327A" w:rsidRPr="00A97A53" w:rsidRDefault="006B327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Diogo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:rsidRPr="006F76AD" w14:paraId="7A62086C" w14:textId="77777777">
        <w:trPr>
          <w:trHeight w:val="907"/>
        </w:trPr>
        <w:tc>
          <w:tcPr>
            <w:tcW w:w="3118" w:type="dxa"/>
          </w:tcPr>
          <w:p w14:paraId="432C215A" w14:textId="726C87EA" w:rsidR="00CD0832" w:rsidRPr="00A97A53" w:rsidRDefault="002C7A9F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r w:rsidR="006B327A">
              <w:rPr>
                <w:sz w:val="18"/>
                <w:szCs w:val="18"/>
              </w:rPr>
              <w:t xml:space="preserve"> 22.03.2020</w:t>
            </w:r>
          </w:p>
        </w:tc>
        <w:tc>
          <w:tcPr>
            <w:tcW w:w="3119" w:type="dxa"/>
            <w:gridSpan w:val="2"/>
          </w:tcPr>
          <w:p w14:paraId="0F0857A9" w14:textId="3A4F9805" w:rsidR="00CD0832" w:rsidRPr="00A97A53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</w:rPr>
              <w:t>Klasse:</w:t>
            </w:r>
            <w:r w:rsidR="006B327A">
              <w:rPr>
                <w:sz w:val="18"/>
              </w:rPr>
              <w:t xml:space="preserve"> AP17c</w:t>
            </w:r>
          </w:p>
        </w:tc>
        <w:tc>
          <w:tcPr>
            <w:tcW w:w="3119" w:type="dxa"/>
          </w:tcPr>
          <w:p w14:paraId="4E179954" w14:textId="10602C44" w:rsidR="00CD0832" w:rsidRPr="006F76AD" w:rsidRDefault="00CD0832" w:rsidP="00410330">
            <w:pPr>
              <w:rPr>
                <w:sz w:val="18"/>
                <w:szCs w:val="18"/>
                <w:lang w:val="en-US"/>
              </w:rPr>
            </w:pPr>
            <w:r w:rsidRPr="006F76AD">
              <w:rPr>
                <w:sz w:val="18"/>
                <w:szCs w:val="18"/>
                <w:lang w:val="en-US"/>
              </w:rPr>
              <w:t>Team:</w:t>
            </w:r>
            <w:r w:rsidR="006F76AD" w:rsidRPr="006F76A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6F76AD" w:rsidRPr="006F76AD">
              <w:rPr>
                <w:sz w:val="18"/>
                <w:szCs w:val="18"/>
                <w:lang w:val="en-US"/>
              </w:rPr>
              <w:t>Silvio_Diogo_PC</w:t>
            </w:r>
            <w:proofErr w:type="spellEnd"/>
            <w:r w:rsidR="006F76AD" w:rsidRPr="006F76AD">
              <w:rPr>
                <w:sz w:val="18"/>
                <w:szCs w:val="18"/>
                <w:lang w:val="en-US"/>
              </w:rPr>
              <w:t>-O</w:t>
            </w:r>
            <w:r w:rsidR="006F76AD">
              <w:rPr>
                <w:sz w:val="18"/>
                <w:szCs w:val="18"/>
                <w:lang w:val="en-US"/>
              </w:rPr>
              <w:t>ptimizer</w:t>
            </w:r>
          </w:p>
        </w:tc>
      </w:tr>
    </w:tbl>
    <w:p w14:paraId="02E7E337" w14:textId="77777777" w:rsidR="00DE5F0A" w:rsidRPr="006F76AD" w:rsidRDefault="00DE5F0A" w:rsidP="000A7E6B">
      <w:pPr>
        <w:rPr>
          <w:lang w:val="en-US"/>
        </w:rPr>
      </w:pPr>
    </w:p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077B4AB4" w:rsidR="00DE5F0A" w:rsidRDefault="00DE5F0A" w:rsidP="00DE5F0A">
      <w:pPr>
        <w:pStyle w:val="berschrift2"/>
      </w:pPr>
      <w:bookmarkStart w:id="1" w:name="_Toc276541753"/>
      <w:r w:rsidRPr="00BE7CC6">
        <w:t>Ziel des Tests</w:t>
      </w:r>
      <w:bookmarkEnd w:id="1"/>
    </w:p>
    <w:p w14:paraId="1FEDA1AD" w14:textId="3D36E495" w:rsidR="00927F21" w:rsidRDefault="006E26CB" w:rsidP="00927F21">
      <w:pPr>
        <w:rPr>
          <w:lang w:eastAsia="de-DE"/>
        </w:rPr>
      </w:pPr>
      <w:r>
        <w:rPr>
          <w:lang w:eastAsia="de-DE"/>
        </w:rPr>
        <w:t xml:space="preserve">Das </w:t>
      </w:r>
      <w:r w:rsidR="00D16657">
        <w:rPr>
          <w:lang w:eastAsia="de-DE"/>
        </w:rPr>
        <w:t>vorliegende Automations-Script</w:t>
      </w:r>
      <w:r w:rsidR="00500815">
        <w:rPr>
          <w:lang w:eastAsia="de-DE"/>
        </w:rPr>
        <w:t xml:space="preserve"> soll auf folgende Kriterien </w:t>
      </w:r>
      <w:r w:rsidR="00213FA0">
        <w:rPr>
          <w:lang w:eastAsia="de-DE"/>
        </w:rPr>
        <w:t xml:space="preserve">mit </w:t>
      </w:r>
      <w:r w:rsidR="00E256DA">
        <w:rPr>
          <w:lang w:eastAsia="de-DE"/>
        </w:rPr>
        <w:t>adäquater</w:t>
      </w:r>
      <w:r w:rsidR="00242760">
        <w:rPr>
          <w:lang w:eastAsia="de-DE"/>
        </w:rPr>
        <w:t xml:space="preserve"> Abdeckung getestet werden:</w:t>
      </w:r>
    </w:p>
    <w:p w14:paraId="0B0BE52D" w14:textId="00F09736" w:rsidR="003909EC" w:rsidRDefault="00495822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Vorgaben des Automationsablaufes</w:t>
      </w:r>
      <w:r w:rsidR="00524271">
        <w:rPr>
          <w:lang w:eastAsia="de-DE"/>
        </w:rPr>
        <w:t xml:space="preserve"> (Daten, Struktur, </w:t>
      </w:r>
      <w:r w:rsidR="00EE75C6">
        <w:rPr>
          <w:lang w:eastAsia="de-DE"/>
        </w:rPr>
        <w:t>Konfiguration)</w:t>
      </w:r>
    </w:p>
    <w:p w14:paraId="608132BD" w14:textId="77777777" w:rsidR="00C62951" w:rsidRDefault="00C62951" w:rsidP="00C62951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Integration des Scripts ins Betriebssystem</w:t>
      </w:r>
    </w:p>
    <w:p w14:paraId="371B47C8" w14:textId="2F805E7D" w:rsidR="00495822" w:rsidRDefault="00F65D60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Korrekte Ausführung des Automationsablaufes</w:t>
      </w:r>
      <w:r w:rsidR="00470D94">
        <w:rPr>
          <w:lang w:eastAsia="de-DE"/>
        </w:rPr>
        <w:t xml:space="preserve"> (</w:t>
      </w:r>
      <w:r w:rsidR="00682756">
        <w:rPr>
          <w:lang w:eastAsia="de-DE"/>
        </w:rPr>
        <w:t>"</w:t>
      </w:r>
      <w:r w:rsidR="00C142DC">
        <w:rPr>
          <w:lang w:eastAsia="de-DE"/>
        </w:rPr>
        <w:t>Happy Path</w:t>
      </w:r>
      <w:r w:rsidR="00682756">
        <w:rPr>
          <w:lang w:eastAsia="de-DE"/>
        </w:rPr>
        <w:t>"</w:t>
      </w:r>
      <w:r w:rsidR="00470D94">
        <w:rPr>
          <w:lang w:eastAsia="de-DE"/>
        </w:rPr>
        <w:t>)</w:t>
      </w:r>
    </w:p>
    <w:p w14:paraId="7FAE9487" w14:textId="6FF06E06" w:rsidR="00205947" w:rsidRDefault="00205947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Sicherstellen der Robustheit bei F</w:t>
      </w:r>
      <w:r w:rsidR="00D70535">
        <w:rPr>
          <w:lang w:eastAsia="de-DE"/>
        </w:rPr>
        <w:t>alsch</w:t>
      </w:r>
      <w:r>
        <w:rPr>
          <w:lang w:eastAsia="de-DE"/>
        </w:rPr>
        <w:t>eingaben</w:t>
      </w:r>
      <w:r w:rsidR="00A12BB8">
        <w:rPr>
          <w:lang w:eastAsia="de-DE"/>
        </w:rPr>
        <w:t xml:space="preserve"> und</w:t>
      </w:r>
      <w:r>
        <w:rPr>
          <w:lang w:eastAsia="de-DE"/>
        </w:rPr>
        <w:t xml:space="preserve"> System</w:t>
      </w:r>
      <w:r w:rsidR="0022604D">
        <w:rPr>
          <w:lang w:eastAsia="de-DE"/>
        </w:rPr>
        <w:t>anomalien</w:t>
      </w:r>
    </w:p>
    <w:p w14:paraId="38C7248F" w14:textId="46251723" w:rsidR="00242760" w:rsidRDefault="003909EC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 xml:space="preserve">Sicherheitsrelevante Aspekte des </w:t>
      </w:r>
      <w:r w:rsidR="00E256DA">
        <w:rPr>
          <w:lang w:eastAsia="de-DE"/>
        </w:rPr>
        <w:t>Automationsablaufes</w:t>
      </w:r>
    </w:p>
    <w:p w14:paraId="64718219" w14:textId="77777777" w:rsidR="003909EC" w:rsidRPr="00927F21" w:rsidRDefault="003909EC" w:rsidP="00E256DA">
      <w:pPr>
        <w:pStyle w:val="Listenabsatz"/>
        <w:rPr>
          <w:lang w:eastAsia="de-DE"/>
        </w:rPr>
      </w:pPr>
    </w:p>
    <w:p w14:paraId="296D9506" w14:textId="7974B0F8" w:rsidR="00DE5F0A" w:rsidRDefault="00DE5F0A" w:rsidP="00DE5F0A">
      <w:pPr>
        <w:pStyle w:val="berschrift2"/>
      </w:pPr>
      <w:bookmarkStart w:id="2" w:name="_Toc276541754"/>
      <w:r w:rsidRPr="00BE7CC6">
        <w:t>Art des Tests</w:t>
      </w:r>
      <w:bookmarkEnd w:id="2"/>
    </w:p>
    <w:p w14:paraId="0CB6156E" w14:textId="0E98D141" w:rsidR="00927F21" w:rsidRPr="00307327" w:rsidRDefault="00307327" w:rsidP="00307327">
      <w:pPr>
        <w:rPr>
          <w:lang w:eastAsia="de-DE"/>
        </w:rPr>
      </w:pPr>
      <w:r w:rsidRPr="00307327">
        <w:rPr>
          <w:lang w:eastAsia="de-DE"/>
        </w:rPr>
        <w:t>Systemtest mit Black-Box-Testverf</w:t>
      </w:r>
      <w:r>
        <w:rPr>
          <w:lang w:eastAsia="de-DE"/>
        </w:rPr>
        <w:t>ahren</w:t>
      </w:r>
    </w:p>
    <w:p w14:paraId="3E5192E9" w14:textId="2ACC6128" w:rsidR="00DE5F0A" w:rsidRDefault="00DE5F0A" w:rsidP="00DE5F0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135C2CBB" w14:textId="77777777" w:rsidR="000B0A78" w:rsidRDefault="00927F21" w:rsidP="000B0A78">
      <w:pPr>
        <w:pStyle w:val="Listenabsatz"/>
        <w:numPr>
          <w:ilvl w:val="0"/>
          <w:numId w:val="25"/>
        </w:numPr>
        <w:rPr>
          <w:lang w:eastAsia="de-DE"/>
        </w:rPr>
      </w:pPr>
      <w:r w:rsidRPr="00927F21">
        <w:rPr>
          <w:lang w:eastAsia="de-DE"/>
        </w:rPr>
        <w:t>VM</w:t>
      </w:r>
      <w:r w:rsidR="00CD6B5B">
        <w:rPr>
          <w:lang w:eastAsia="de-DE"/>
        </w:rPr>
        <w:t xml:space="preserve"> mit Windows 10</w:t>
      </w:r>
    </w:p>
    <w:p w14:paraId="6D352FE7" w14:textId="77777777" w:rsidR="000B0A78" w:rsidRDefault="00927F21" w:rsidP="000B0A78">
      <w:pPr>
        <w:pStyle w:val="Listenabsatz"/>
        <w:numPr>
          <w:ilvl w:val="0"/>
          <w:numId w:val="25"/>
        </w:numPr>
        <w:rPr>
          <w:lang w:eastAsia="de-DE"/>
        </w:rPr>
      </w:pPr>
      <w:r w:rsidRPr="00927F21">
        <w:rPr>
          <w:lang w:eastAsia="de-DE"/>
        </w:rPr>
        <w:t>A</w:t>
      </w:r>
      <w:r w:rsidR="00CD6B5B">
        <w:rPr>
          <w:lang w:eastAsia="de-DE"/>
        </w:rPr>
        <w:t>ktivitätsdiagramm</w:t>
      </w:r>
      <w:r w:rsidR="00095957">
        <w:rPr>
          <w:lang w:eastAsia="de-DE"/>
        </w:rPr>
        <w:t>, Funktionsmodell und Storyboards</w:t>
      </w:r>
      <w:r w:rsidR="00CD6B5B">
        <w:rPr>
          <w:lang w:eastAsia="de-DE"/>
        </w:rPr>
        <w:t xml:space="preserve"> des Programmes</w:t>
      </w:r>
    </w:p>
    <w:p w14:paraId="7DB813B8" w14:textId="68505762" w:rsidR="00927F21" w:rsidRPr="00927F21" w:rsidRDefault="004F4DA1" w:rsidP="000B0A78">
      <w:pPr>
        <w:pStyle w:val="Listenabsatz"/>
        <w:numPr>
          <w:ilvl w:val="0"/>
          <w:numId w:val="25"/>
        </w:numPr>
        <w:rPr>
          <w:lang w:eastAsia="de-DE"/>
        </w:rPr>
      </w:pPr>
      <w:r>
        <w:rPr>
          <w:lang w:eastAsia="de-DE"/>
        </w:rPr>
        <w:t xml:space="preserve">Windows </w:t>
      </w:r>
      <w:r w:rsidR="001953E3">
        <w:rPr>
          <w:lang w:eastAsia="de-DE"/>
        </w:rPr>
        <w:t>PowerShell</w:t>
      </w:r>
      <w:r>
        <w:rPr>
          <w:lang w:eastAsia="de-DE"/>
        </w:rPr>
        <w:t xml:space="preserve"> ISE</w:t>
      </w:r>
    </w:p>
    <w:p w14:paraId="30C80641" w14:textId="7A602BDB" w:rsidR="00DE5F0A" w:rsidRDefault="00DE5F0A" w:rsidP="00DE5F0A">
      <w:pPr>
        <w:pStyle w:val="berschrift2"/>
      </w:pPr>
      <w:bookmarkStart w:id="4" w:name="_Toc276541757"/>
      <w:r w:rsidRPr="00BE7CC6">
        <w:t>Anforderung an das Testobjekt</w:t>
      </w:r>
      <w:bookmarkEnd w:id="4"/>
    </w:p>
    <w:p w14:paraId="567F71BC" w14:textId="3E61A726" w:rsidR="00927F21" w:rsidRPr="00927F21" w:rsidRDefault="004229A3" w:rsidP="00095957">
      <w:pPr>
        <w:rPr>
          <w:lang w:eastAsia="de-DE"/>
        </w:rPr>
      </w:pPr>
      <w:r>
        <w:rPr>
          <w:lang w:eastAsia="de-DE"/>
        </w:rPr>
        <w:t>keine</w:t>
      </w:r>
    </w:p>
    <w:p w14:paraId="59E67865" w14:textId="646E7589" w:rsidR="00DE5F0A" w:rsidRDefault="00DE5F0A" w:rsidP="00DE5F0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711F954B" w14:textId="77777777" w:rsidR="00A533C1" w:rsidRDefault="00927F21" w:rsidP="00A533C1">
      <w:pPr>
        <w:pStyle w:val="Listenabsatz"/>
        <w:numPr>
          <w:ilvl w:val="0"/>
          <w:numId w:val="24"/>
        </w:numPr>
        <w:rPr>
          <w:lang w:eastAsia="de-DE"/>
        </w:rPr>
      </w:pPr>
      <w:r w:rsidRPr="002E2554">
        <w:rPr>
          <w:lang w:eastAsia="de-DE"/>
        </w:rPr>
        <w:t>Testdaten</w:t>
      </w:r>
      <w:r w:rsidR="004D607C">
        <w:rPr>
          <w:lang w:eastAsia="de-DE"/>
        </w:rPr>
        <w:t xml:space="preserve"> der Testprotokolle</w:t>
      </w:r>
    </w:p>
    <w:p w14:paraId="42B588DD" w14:textId="77777777" w:rsidR="00A533C1" w:rsidRDefault="004229A3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 xml:space="preserve">Administratorrechte </w:t>
      </w:r>
      <w:r w:rsidR="0098534E">
        <w:rPr>
          <w:lang w:eastAsia="de-DE"/>
        </w:rPr>
        <w:t xml:space="preserve">für das Programm </w:t>
      </w:r>
      <w:r>
        <w:rPr>
          <w:lang w:eastAsia="de-DE"/>
        </w:rPr>
        <w:t>werden gebraucht</w:t>
      </w:r>
    </w:p>
    <w:p w14:paraId="7C9FF3FD" w14:textId="02C781F9" w:rsidR="00927F21" w:rsidRDefault="00A533C1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>Papierkorb, Downloads-, Musik- &amp; Video-Ordner sollten Inhalt enthalten</w:t>
      </w:r>
    </w:p>
    <w:p w14:paraId="7BDC07ED" w14:textId="20DA7B8D" w:rsidR="00A533C1" w:rsidRDefault="00A533C1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>Temporäre Dateien sollten existieren</w:t>
      </w:r>
    </w:p>
    <w:p w14:paraId="78C28E09" w14:textId="029F93DC" w:rsidR="00A533C1" w:rsidRDefault="00AD7B7A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lastRenderedPageBreak/>
        <w:t>Apps sollten im Autostart enthalten sein</w:t>
      </w:r>
    </w:p>
    <w:p w14:paraId="3EF804C3" w14:textId="1470D5F2" w:rsidR="00AD7B7A" w:rsidRPr="002E2554" w:rsidRDefault="00AD7B7A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 xml:space="preserve">Prozesse sollten laufen (z.B. Web-Browser, andere Programme, </w:t>
      </w:r>
      <w:proofErr w:type="spellStart"/>
      <w:r>
        <w:rPr>
          <w:lang w:eastAsia="de-DE"/>
        </w:rPr>
        <w:t>usw</w:t>
      </w:r>
      <w:proofErr w:type="spellEnd"/>
      <w:r>
        <w:rPr>
          <w:lang w:eastAsia="de-DE"/>
        </w:rPr>
        <w:t>)</w:t>
      </w:r>
    </w:p>
    <w:p w14:paraId="78B08D3E" w14:textId="2B2062F2" w:rsidR="00DE5F0A" w:rsidRDefault="00DE5F0A" w:rsidP="00DE5F0A">
      <w:pPr>
        <w:pStyle w:val="berschrift2"/>
      </w:pPr>
      <w:bookmarkStart w:id="6" w:name="_Toc276541758"/>
      <w:r w:rsidRPr="00BE7CC6">
        <w:t>Abbruchkriterien</w:t>
      </w:r>
      <w:bookmarkEnd w:id="6"/>
    </w:p>
    <w:p w14:paraId="14809789" w14:textId="49CA67F6" w:rsidR="00927F21" w:rsidRPr="00927F21" w:rsidRDefault="00927F21" w:rsidP="001C7E56">
      <w:pPr>
        <w:rPr>
          <w:lang w:eastAsia="de-DE"/>
        </w:rPr>
      </w:pPr>
      <w:r w:rsidRPr="00927F21">
        <w:rPr>
          <w:lang w:eastAsia="de-DE"/>
        </w:rPr>
        <w:t>Rote Fehlermeldungen in der Konsole</w:t>
      </w:r>
      <w:r w:rsidR="00A710F3">
        <w:rPr>
          <w:lang w:eastAsia="de-DE"/>
        </w:rPr>
        <w:t>, Programmabsturz</w:t>
      </w:r>
    </w:p>
    <w:p w14:paraId="0EE57CC7" w14:textId="2C8D838A" w:rsidR="00927F21" w:rsidRPr="00927F21" w:rsidRDefault="00DE5F0A" w:rsidP="00927F21">
      <w:pPr>
        <w:pStyle w:val="berschrift2"/>
      </w:pPr>
      <w:bookmarkStart w:id="7" w:name="_Toc276541759"/>
      <w:r w:rsidRPr="00BE7CC6">
        <w:t>Weiteres</w:t>
      </w:r>
      <w:bookmarkEnd w:id="7"/>
    </w:p>
    <w:p w14:paraId="19262B13" w14:textId="58BEC972" w:rsidR="00DE5F0A" w:rsidRPr="006A2E2E" w:rsidRDefault="009F1295" w:rsidP="009F1295">
      <w:r>
        <w:t>keine</w:t>
      </w:r>
    </w:p>
    <w:p w14:paraId="684F4A3F" w14:textId="77777777" w:rsidR="00DE5F0A" w:rsidRPr="00F20189" w:rsidRDefault="00DE5F0A" w:rsidP="00DE5F0A">
      <w:pPr>
        <w:pStyle w:val="berschrift1"/>
      </w:pPr>
      <w:bookmarkStart w:id="8" w:name="_Toc441971807"/>
      <w:r w:rsidRPr="00F20189">
        <w:br w:type="page"/>
      </w: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DE5F0A" w:rsidRPr="00F20189" w14:paraId="02E55BEB" w14:textId="77777777" w:rsidTr="00071867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560F009" w14:textId="7115EF6D" w:rsidR="00DE5F0A" w:rsidRPr="00F20189" w:rsidRDefault="008B1768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PC </w:t>
            </w:r>
            <w:proofErr w:type="spellStart"/>
            <w:r>
              <w:rPr>
                <w:i/>
                <w:iCs/>
              </w:rPr>
              <w:t>Optimzier</w:t>
            </w:r>
            <w:proofErr w:type="spellEnd"/>
          </w:p>
        </w:tc>
      </w:tr>
      <w:tr w:rsidR="00DE5F0A" w:rsidRPr="00F20189" w14:paraId="6F089566" w14:textId="77777777" w:rsidTr="00071867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11A12B58" w14:textId="5A65315C" w:rsidR="00DE5F0A" w:rsidRPr="00F20189" w:rsidRDefault="0050194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</w:t>
            </w:r>
            <w:r w:rsidR="008B1768">
              <w:rPr>
                <w:i/>
                <w:iCs/>
              </w:rPr>
              <w:t>1.0</w:t>
            </w:r>
          </w:p>
        </w:tc>
      </w:tr>
      <w:tr w:rsidR="00DE5F0A" w:rsidRPr="00F20189" w14:paraId="45A4FAFF" w14:textId="77777777" w:rsidTr="00071867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5475C8CB" w14:textId="6C8C38A0" w:rsidR="00DE5F0A" w:rsidRPr="00F20189" w:rsidRDefault="0050194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PCOptimizer.ps1</w:t>
            </w:r>
          </w:p>
        </w:tc>
      </w:tr>
      <w:tr w:rsidR="00DE5F0A" w:rsidRPr="00F20189" w14:paraId="0068778C" w14:textId="77777777" w:rsidTr="00071867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26FAD920" w14:textId="5D88A6A6" w:rsidR="00DE5F0A" w:rsidRPr="00F20189" w:rsidRDefault="0050194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Michael Kellenberger</w:t>
            </w:r>
          </w:p>
        </w:tc>
      </w:tr>
      <w:tr w:rsidR="00DE5F0A" w:rsidRPr="00F20189" w14:paraId="7B596E66" w14:textId="77777777" w:rsidTr="00087F2A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2F556D93" w14:textId="09D18E3C" w:rsidR="00DE5F0A" w:rsidRPr="00F20189" w:rsidRDefault="008B1768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Diogo Caraça, Silvio Merz</w:t>
            </w:r>
          </w:p>
        </w:tc>
      </w:tr>
      <w:tr w:rsidR="00DE5F0A" w:rsidRPr="00F20189" w14:paraId="466D8EC6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21F2D5" w14:textId="33F143AE" w:rsidR="00DE5F0A" w:rsidRPr="00087F2A" w:rsidRDefault="00A4034A" w:rsidP="0007186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08.05.2020</w:t>
            </w:r>
          </w:p>
        </w:tc>
      </w:tr>
      <w:tr w:rsidR="00DE5F0A" w:rsidRPr="00F20189" w14:paraId="5E49BFE5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9FE5D2F" w14:textId="7E960665" w:rsidR="00DE5F0A" w:rsidRPr="00087F2A" w:rsidRDefault="00A4034A" w:rsidP="0007186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Silvio Merz</w:t>
            </w:r>
          </w:p>
        </w:tc>
      </w:tr>
    </w:tbl>
    <w:p w14:paraId="4E539CA4" w14:textId="77777777" w:rsidR="00DE5F0A" w:rsidRPr="00F20189" w:rsidRDefault="00DE5F0A" w:rsidP="00DE5F0A"/>
    <w:p w14:paraId="24E5A1D6" w14:textId="6A2944D6" w:rsidR="00DE5F0A" w:rsidRPr="00AC7E40" w:rsidRDefault="00DE5F0A" w:rsidP="00E81AD5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10" w:name="_Toc276541762"/>
      <w:bookmarkStart w:id="11" w:name="_Toc441971811"/>
      <w:r>
        <w:t>Testgruppe &lt;&lt;A&gt;&gt;</w:t>
      </w:r>
      <w:bookmarkEnd w:id="10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7459492A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882F" w14:textId="6F697E15" w:rsidR="00DE5F0A" w:rsidRPr="00AC7E40" w:rsidRDefault="00DE5F0A" w:rsidP="001222EE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 w:rsidR="00A12C06">
              <w:rPr>
                <w:color w:val="008000"/>
              </w:rPr>
              <w:t xml:space="preserve"> </w:t>
            </w:r>
            <w:r w:rsidR="00A12C06" w:rsidRPr="00A12C06">
              <w:t>Login-Fenster (Passwort)</w:t>
            </w:r>
            <w:r>
              <w:rPr>
                <w:color w:val="008000"/>
              </w:rPr>
              <w:t xml:space="preserve"> </w:t>
            </w:r>
          </w:p>
        </w:tc>
      </w:tr>
      <w:tr w:rsidR="00DE5F0A" w:rsidRPr="00F20189" w14:paraId="08900412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C526" w14:textId="50A38F5F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A12C06" w:rsidRPr="00A12C06">
              <w:t>Script starten und Testfälle einzeln durchspielen</w:t>
            </w:r>
          </w:p>
        </w:tc>
      </w:tr>
      <w:tr w:rsidR="00DE5F0A" w:rsidRPr="00F20189" w14:paraId="444EB1D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7F8E20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42042F4A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3596F051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7A8E235F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39EFEC72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6F76AD" w14:paraId="56907F21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09A2E8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2721FC12" w14:textId="77777777" w:rsidR="00DE5F0A" w:rsidRPr="006F76AD" w:rsidRDefault="00A12C06" w:rsidP="00071867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PWD: «</w:t>
            </w:r>
            <w:r w:rsidR="006F76AD" w:rsidRPr="006F76AD">
              <w:rPr>
                <w:b/>
                <w:bCs/>
                <w:lang w:val="en-US"/>
              </w:rPr>
              <w:t>PC-</w:t>
            </w:r>
            <w:proofErr w:type="spellStart"/>
            <w:r w:rsidR="006F76AD" w:rsidRPr="006F76AD">
              <w:rPr>
                <w:b/>
                <w:bCs/>
                <w:lang w:val="en-US"/>
              </w:rPr>
              <w:t>Optimizer_Admin</w:t>
            </w:r>
            <w:proofErr w:type="spellEnd"/>
            <w:r w:rsidRPr="006F76AD">
              <w:rPr>
                <w:b/>
                <w:bCs/>
                <w:lang w:val="en-US"/>
              </w:rPr>
              <w:t>»</w:t>
            </w:r>
          </w:p>
          <w:p w14:paraId="7EBB6649" w14:textId="4AD01A5C" w:rsidR="006F76AD" w:rsidRPr="006F76AD" w:rsidRDefault="006F76AD" w:rsidP="00071867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[Login]</w:t>
            </w:r>
          </w:p>
        </w:tc>
        <w:tc>
          <w:tcPr>
            <w:tcW w:w="2835" w:type="dxa"/>
          </w:tcPr>
          <w:p w14:paraId="764FEDB6" w14:textId="6C702CC6" w:rsidR="00DE5F0A" w:rsidRPr="006F76AD" w:rsidRDefault="00860C5E" w:rsidP="00071867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Control Panel </w:t>
            </w:r>
            <w:proofErr w:type="spellStart"/>
            <w:r>
              <w:rPr>
                <w:b/>
                <w:bCs/>
                <w:lang w:val="en-US"/>
              </w:rPr>
              <w:t>wird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angezeigt</w:t>
            </w:r>
            <w:proofErr w:type="spellEnd"/>
          </w:p>
        </w:tc>
        <w:tc>
          <w:tcPr>
            <w:tcW w:w="2976" w:type="dxa"/>
            <w:shd w:val="pct10" w:color="auto" w:fill="auto"/>
          </w:tcPr>
          <w:p w14:paraId="735F4E3C" w14:textId="4A71DB65" w:rsidR="00DE5F0A" w:rsidRPr="00A4034A" w:rsidRDefault="00A4034A" w:rsidP="00071867">
            <w:pPr>
              <w:spacing w:before="40" w:after="40"/>
              <w:rPr>
                <w:bCs/>
                <w:i/>
              </w:rPr>
            </w:pPr>
            <w:r w:rsidRPr="00A4034A">
              <w:rPr>
                <w:bCs/>
                <w:i/>
              </w:rPr>
              <w:t>Control Panel wird an-gezeigt</w:t>
            </w:r>
          </w:p>
        </w:tc>
        <w:tc>
          <w:tcPr>
            <w:tcW w:w="426" w:type="dxa"/>
            <w:shd w:val="pct10" w:color="auto" w:fill="auto"/>
          </w:tcPr>
          <w:p w14:paraId="2A493C06" w14:textId="517CDD61" w:rsidR="00DE5F0A" w:rsidRPr="00A4034A" w:rsidRDefault="00A4034A" w:rsidP="00071867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6F76AD" w14:paraId="4F2C1553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06A03BD" w14:textId="77777777" w:rsidR="00DE5F0A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28863589" w14:textId="1F46B45A" w:rsidR="006F76AD" w:rsidRPr="006F76AD" w:rsidRDefault="006F76AD" w:rsidP="006F76AD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PWD: «»</w:t>
            </w:r>
            <w:r>
              <w:rPr>
                <w:b/>
                <w:bCs/>
                <w:lang w:val="en-US"/>
              </w:rPr>
              <w:t xml:space="preserve"> (leer)</w:t>
            </w:r>
          </w:p>
          <w:p w14:paraId="7E1E089A" w14:textId="3FC0A3CF" w:rsidR="00DE5F0A" w:rsidRPr="006F76AD" w:rsidRDefault="006F76AD" w:rsidP="006F76AD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[Login]</w:t>
            </w:r>
          </w:p>
        </w:tc>
        <w:tc>
          <w:tcPr>
            <w:tcW w:w="2835" w:type="dxa"/>
          </w:tcPr>
          <w:p w14:paraId="613CFCD2" w14:textId="0BC93F04" w:rsidR="00DE5F0A" w:rsidRPr="006F76AD" w:rsidRDefault="0067397A" w:rsidP="00071867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PWD Feld leer</w:t>
            </w:r>
          </w:p>
        </w:tc>
        <w:tc>
          <w:tcPr>
            <w:tcW w:w="2976" w:type="dxa"/>
            <w:shd w:val="pct10" w:color="auto" w:fill="auto"/>
          </w:tcPr>
          <w:p w14:paraId="7BBBFCB2" w14:textId="4730632A" w:rsidR="00DE5F0A" w:rsidRPr="00A4034A" w:rsidRDefault="00A4034A" w:rsidP="00071867">
            <w:pPr>
              <w:spacing w:before="40" w:after="40"/>
              <w:rPr>
                <w:bCs/>
              </w:rPr>
            </w:pPr>
            <w:proofErr w:type="spellStart"/>
            <w:r w:rsidRPr="00A4034A">
              <w:rPr>
                <w:bCs/>
              </w:rPr>
              <w:t>Messagebox</w:t>
            </w:r>
            <w:proofErr w:type="spellEnd"/>
            <w:r w:rsidRPr="00A4034A">
              <w:rPr>
                <w:bCs/>
              </w:rPr>
              <w:t xml:space="preserve"> mit Inhalt “Passwort ist falsch!”</w:t>
            </w:r>
            <w:r>
              <w:rPr>
                <w:bCs/>
              </w:rPr>
              <w:t xml:space="preserve">, </w:t>
            </w:r>
            <w:r w:rsidRPr="00A4034A">
              <w:rPr>
                <w:bCs/>
              </w:rPr>
              <w:t>PWD Feld leer</w:t>
            </w:r>
          </w:p>
        </w:tc>
        <w:tc>
          <w:tcPr>
            <w:tcW w:w="426" w:type="dxa"/>
            <w:shd w:val="pct10" w:color="auto" w:fill="auto"/>
          </w:tcPr>
          <w:p w14:paraId="75DA34E4" w14:textId="3E45B54B" w:rsidR="00DE5F0A" w:rsidRPr="006F76AD" w:rsidRDefault="00A4034A" w:rsidP="00071867">
            <w:pPr>
              <w:spacing w:before="40" w:after="40"/>
              <w:rPr>
                <w:b/>
                <w:bCs/>
                <w:lang w:val="en-US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67397A" w:rsidRPr="006F76AD" w14:paraId="0DB44FE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93AECCA" w14:textId="676417F5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A3</w:t>
            </w:r>
          </w:p>
        </w:tc>
        <w:tc>
          <w:tcPr>
            <w:tcW w:w="2835" w:type="dxa"/>
          </w:tcPr>
          <w:p w14:paraId="05F7F297" w14:textId="219C55AC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PWD: «</w:t>
            </w:r>
            <w:proofErr w:type="spellStart"/>
            <w:r>
              <w:rPr>
                <w:b/>
                <w:bCs/>
                <w:lang w:val="en-US"/>
              </w:rPr>
              <w:t>passwort</w:t>
            </w:r>
            <w:proofErr w:type="spellEnd"/>
            <w:r w:rsidRPr="006F76AD">
              <w:rPr>
                <w:b/>
                <w:bCs/>
                <w:lang w:val="en-US"/>
              </w:rPr>
              <w:t>»</w:t>
            </w:r>
          </w:p>
          <w:p w14:paraId="149AE0D8" w14:textId="14224381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[Login]</w:t>
            </w:r>
          </w:p>
        </w:tc>
        <w:tc>
          <w:tcPr>
            <w:tcW w:w="2835" w:type="dxa"/>
          </w:tcPr>
          <w:p w14:paraId="14B081AF" w14:textId="5DB0C90D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PWD Feld leer</w:t>
            </w:r>
          </w:p>
        </w:tc>
        <w:tc>
          <w:tcPr>
            <w:tcW w:w="2976" w:type="dxa"/>
            <w:shd w:val="pct10" w:color="auto" w:fill="auto"/>
          </w:tcPr>
          <w:p w14:paraId="526BC76D" w14:textId="02070359" w:rsidR="0067397A" w:rsidRPr="00A4034A" w:rsidRDefault="00A4034A" w:rsidP="0067397A">
            <w:pPr>
              <w:spacing w:before="40" w:after="40"/>
              <w:rPr>
                <w:b/>
                <w:bCs/>
              </w:rPr>
            </w:pPr>
            <w:proofErr w:type="spellStart"/>
            <w:r w:rsidRPr="00A4034A">
              <w:rPr>
                <w:bCs/>
              </w:rPr>
              <w:t>Messagebox</w:t>
            </w:r>
            <w:proofErr w:type="spellEnd"/>
            <w:r w:rsidRPr="00A4034A">
              <w:rPr>
                <w:bCs/>
              </w:rPr>
              <w:t xml:space="preserve"> mit Inhalt “Passwort ist falsch!”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pwd</w:t>
            </w:r>
            <w:proofErr w:type="spellEnd"/>
            <w:r>
              <w:rPr>
                <w:bCs/>
              </w:rPr>
              <w:t xml:space="preserve"> Feld befüllt mit altem </w:t>
            </w:r>
            <w:proofErr w:type="spellStart"/>
            <w:r>
              <w:rPr>
                <w:bCs/>
              </w:rPr>
              <w:t>passwort</w:t>
            </w:r>
            <w:proofErr w:type="spellEnd"/>
          </w:p>
        </w:tc>
        <w:tc>
          <w:tcPr>
            <w:tcW w:w="426" w:type="dxa"/>
            <w:shd w:val="pct10" w:color="auto" w:fill="auto"/>
          </w:tcPr>
          <w:p w14:paraId="0BCE8AED" w14:textId="34C4B762" w:rsidR="0067397A" w:rsidRPr="006F76AD" w:rsidRDefault="00782DFE" w:rsidP="0067397A">
            <w:pPr>
              <w:spacing w:before="40" w:after="40"/>
              <w:rPr>
                <w:b/>
                <w:bCs/>
                <w:lang w:val="en-US"/>
              </w:rPr>
            </w:pPr>
            <w:r w:rsidRPr="00782DFE">
              <w:rPr>
                <w:b/>
                <w:bCs/>
                <w:color w:val="FF0000"/>
                <w:sz w:val="40"/>
                <w:szCs w:val="40"/>
              </w:rPr>
              <w:sym w:font="Wingdings" w:char="F044"/>
            </w:r>
          </w:p>
        </w:tc>
      </w:tr>
    </w:tbl>
    <w:p w14:paraId="1BB093FF" w14:textId="77777777" w:rsidR="00DE5F0A" w:rsidRPr="006F76AD" w:rsidRDefault="00DE5F0A" w:rsidP="00DE5F0A">
      <w:pPr>
        <w:rPr>
          <w:lang w:val="en-US"/>
        </w:rPr>
      </w:pPr>
    </w:p>
    <w:p w14:paraId="602A5E26" w14:textId="77777777" w:rsidR="00DE5F0A" w:rsidRDefault="00DE5F0A" w:rsidP="00DE5F0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bookmarkStart w:id="12" w:name="_Toc276541763"/>
      <w:r>
        <w:t>Testgruppe &lt;&lt;B&gt;&gt;</w:t>
      </w:r>
      <w:bookmarkEnd w:id="12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3B24FC7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AC0B4" w14:textId="01AF95CB" w:rsidR="00DE5F0A" w:rsidRPr="00AC7E40" w:rsidRDefault="00DE5F0A" w:rsidP="00071867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A533C1" w:rsidRPr="00A533C1">
              <w:t>Speicheroptimierung - Ablauf des Scripts (Happy Path)</w:t>
            </w:r>
          </w:p>
          <w:p w14:paraId="1E6F9E9F" w14:textId="77777777" w:rsidR="00DE5F0A" w:rsidRPr="00AC7E40" w:rsidRDefault="00DE5F0A" w:rsidP="00071867">
            <w:pPr>
              <w:rPr>
                <w:color w:val="008000"/>
              </w:rPr>
            </w:pPr>
          </w:p>
        </w:tc>
      </w:tr>
      <w:tr w:rsidR="00DE5F0A" w:rsidRPr="00A533C1" w14:paraId="2C51D29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9495" w14:textId="66CFABBE" w:rsidR="00DE5F0A" w:rsidRPr="00A533C1" w:rsidRDefault="00DE5F0A" w:rsidP="001222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="00A533C1" w:rsidRPr="00943977">
              <w:t>Script starten, korrektes PWD eingeben und im Control Panel alle Testfälle nacheinander ausführen</w:t>
            </w:r>
          </w:p>
        </w:tc>
      </w:tr>
      <w:tr w:rsidR="00DE5F0A" w:rsidRPr="00F20189" w14:paraId="774EA8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A081EF4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498506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6251707C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955228E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21B95CE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F20189" w14:paraId="5537FB8F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FAC87F9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bookmarkStart w:id="13" w:name="_Hlk35779155"/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069474C3" w14:textId="77777777" w:rsidR="00DE5F0A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[X] Papierkorb</w:t>
            </w:r>
          </w:p>
          <w:p w14:paraId="6942FF3D" w14:textId="3A42F844" w:rsidR="00DD214F" w:rsidRPr="00A4034A" w:rsidRDefault="00DD214F" w:rsidP="00071867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>[X] Downloads</w:t>
            </w:r>
          </w:p>
          <w:p w14:paraId="72C18620" w14:textId="37808670" w:rsidR="00DD214F" w:rsidRPr="00A4034A" w:rsidRDefault="00DD214F" w:rsidP="00071867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>[X] Video Ordner</w:t>
            </w:r>
          </w:p>
          <w:p w14:paraId="13365C5D" w14:textId="77777777" w:rsidR="00DD214F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[X] Musik Ordner</w:t>
            </w:r>
          </w:p>
          <w:p w14:paraId="38E92B1B" w14:textId="138D9AE9" w:rsidR="00DD214F" w:rsidRPr="00F20189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[Leeren]</w:t>
            </w:r>
          </w:p>
        </w:tc>
        <w:tc>
          <w:tcPr>
            <w:tcW w:w="2835" w:type="dxa"/>
          </w:tcPr>
          <w:p w14:paraId="642787DE" w14:textId="3023A127" w:rsidR="00DE5F0A" w:rsidRPr="00F20189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Pop-Up wird angezeigt: «Ordner leeren?»</w:t>
            </w:r>
          </w:p>
        </w:tc>
        <w:tc>
          <w:tcPr>
            <w:tcW w:w="2976" w:type="dxa"/>
            <w:shd w:val="pct10" w:color="auto" w:fill="auto"/>
          </w:tcPr>
          <w:p w14:paraId="5B94406A" w14:textId="4C50E7A1" w:rsidR="00DE5F0A" w:rsidRPr="00F20189" w:rsidRDefault="00A4034A" w:rsidP="00071867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>Pop-Up wird angezeigt: «Ordner leeren?»</w:t>
            </w:r>
          </w:p>
        </w:tc>
        <w:tc>
          <w:tcPr>
            <w:tcW w:w="426" w:type="dxa"/>
            <w:shd w:val="pct10" w:color="auto" w:fill="auto"/>
          </w:tcPr>
          <w:p w14:paraId="61780A82" w14:textId="4369FE1E" w:rsidR="00DE5F0A" w:rsidRPr="00F20189" w:rsidRDefault="00A4034A" w:rsidP="00071867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1222EE" w:rsidRPr="00F20189" w14:paraId="4E857624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5A47DD" w14:textId="75CE7CC2" w:rsidR="001222EE" w:rsidRDefault="001222EE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5183F074" w14:textId="27416106" w:rsidR="001222EE" w:rsidRPr="00F20189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«Ordner leeren?»: [Ja]</w:t>
            </w:r>
          </w:p>
        </w:tc>
        <w:tc>
          <w:tcPr>
            <w:tcW w:w="2835" w:type="dxa"/>
          </w:tcPr>
          <w:p w14:paraId="4DAC860E" w14:textId="0B018805" w:rsidR="001222EE" w:rsidRPr="00F20189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«Geleert!»</w:t>
            </w:r>
          </w:p>
        </w:tc>
        <w:tc>
          <w:tcPr>
            <w:tcW w:w="2976" w:type="dxa"/>
            <w:shd w:val="pct10" w:color="auto" w:fill="auto"/>
          </w:tcPr>
          <w:p w14:paraId="6E9FA0D9" w14:textId="0E891845" w:rsidR="001222EE" w:rsidRPr="005106E5" w:rsidRDefault="00A4034A" w:rsidP="00A862D9">
            <w:pPr>
              <w:spacing w:before="40" w:after="40"/>
              <w:rPr>
                <w:bCs/>
              </w:rPr>
            </w:pPr>
            <w:r w:rsidRPr="00A4034A">
              <w:rPr>
                <w:bCs/>
              </w:rPr>
              <w:t>Pop-Up wird angezeigt: «Geleert!»</w:t>
            </w:r>
          </w:p>
        </w:tc>
        <w:tc>
          <w:tcPr>
            <w:tcW w:w="426" w:type="dxa"/>
            <w:shd w:val="pct10" w:color="auto" w:fill="auto"/>
          </w:tcPr>
          <w:p w14:paraId="7CEA95E5" w14:textId="5446A807" w:rsidR="001222EE" w:rsidRPr="00F20189" w:rsidRDefault="00A4034A" w:rsidP="00A862D9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1222EE" w:rsidRPr="00F20189" w14:paraId="00BA0E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11217F8" w14:textId="2A892ADA" w:rsidR="001222EE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5E2E7D94" w14:textId="480B32F2" w:rsidR="001222EE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«Geleert!»: [Schliessen]</w:t>
            </w:r>
          </w:p>
        </w:tc>
        <w:tc>
          <w:tcPr>
            <w:tcW w:w="2835" w:type="dxa"/>
          </w:tcPr>
          <w:p w14:paraId="3894739A" w14:textId="4976EC9C" w:rsidR="001222EE" w:rsidRPr="00F20189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«Geleert!» wird geschlossen, Control Panel sichtbar</w:t>
            </w:r>
            <w:r w:rsidR="008241BE">
              <w:rPr>
                <w:b/>
                <w:bCs/>
              </w:rPr>
              <w:t xml:space="preserve"> (Ausgewählte Ordner wurden geleert)</w:t>
            </w:r>
          </w:p>
        </w:tc>
        <w:tc>
          <w:tcPr>
            <w:tcW w:w="2976" w:type="dxa"/>
            <w:shd w:val="pct10" w:color="auto" w:fill="auto"/>
          </w:tcPr>
          <w:p w14:paraId="3223B6CF" w14:textId="304426A0" w:rsidR="001222EE" w:rsidRPr="00F20189" w:rsidRDefault="00A4034A" w:rsidP="00A862D9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>Pop-Up «Geleert!» wird geschlossen, Control Panel sichtbar (</w:t>
            </w:r>
            <w:proofErr w:type="spellStart"/>
            <w:r w:rsidRPr="00A4034A">
              <w:rPr>
                <w:b/>
                <w:bCs/>
              </w:rPr>
              <w:t>Ausge</w:t>
            </w:r>
            <w:proofErr w:type="spellEnd"/>
            <w:r w:rsidRPr="00A4034A">
              <w:rPr>
                <w:b/>
                <w:bCs/>
              </w:rPr>
              <w:t>-wählte Ordner wurden geleert)</w:t>
            </w:r>
          </w:p>
        </w:tc>
        <w:tc>
          <w:tcPr>
            <w:tcW w:w="426" w:type="dxa"/>
            <w:shd w:val="pct10" w:color="auto" w:fill="auto"/>
          </w:tcPr>
          <w:p w14:paraId="1F28F134" w14:textId="35A8FA4C" w:rsidR="001222EE" w:rsidRPr="00F20189" w:rsidRDefault="00A4034A" w:rsidP="00A862D9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D214F" w:rsidRPr="00F20189" w14:paraId="7ABAE052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713451F" w14:textId="24B1D0B8" w:rsidR="00DD214F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14:paraId="194F9ABE" w14:textId="09E03BE8" w:rsidR="00DD214F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 wiederholen</w:t>
            </w:r>
          </w:p>
        </w:tc>
        <w:tc>
          <w:tcPr>
            <w:tcW w:w="2835" w:type="dxa"/>
          </w:tcPr>
          <w:p w14:paraId="1DF034C1" w14:textId="700073E5" w:rsidR="00DD214F" w:rsidRDefault="008241BE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Erwartetes Ergebnis von B1</w:t>
            </w:r>
          </w:p>
        </w:tc>
        <w:tc>
          <w:tcPr>
            <w:tcW w:w="2976" w:type="dxa"/>
            <w:shd w:val="pct10" w:color="auto" w:fill="auto"/>
          </w:tcPr>
          <w:p w14:paraId="23249FC4" w14:textId="69886C29" w:rsidR="00DD214F" w:rsidRPr="00F20189" w:rsidRDefault="00A4034A" w:rsidP="00A862D9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>Erwartetes Ergebnis von B1</w:t>
            </w:r>
          </w:p>
        </w:tc>
        <w:tc>
          <w:tcPr>
            <w:tcW w:w="426" w:type="dxa"/>
            <w:shd w:val="pct10" w:color="auto" w:fill="auto"/>
          </w:tcPr>
          <w:p w14:paraId="4F11D8E6" w14:textId="2E9702B6" w:rsidR="00DD214F" w:rsidRPr="00F20189" w:rsidRDefault="00A4034A" w:rsidP="00A862D9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41BE" w:rsidRPr="00F20189" w14:paraId="2C9ECEBA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DEA4AF2" w14:textId="7AB69CBF" w:rsidR="008241BE" w:rsidRDefault="008241BE" w:rsidP="008241B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</w:tcPr>
          <w:p w14:paraId="504A04EC" w14:textId="09371D7A" w:rsidR="008241BE" w:rsidRDefault="008241BE" w:rsidP="008241B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«Ordner leeren?»: [Nein]</w:t>
            </w:r>
          </w:p>
        </w:tc>
        <w:tc>
          <w:tcPr>
            <w:tcW w:w="2835" w:type="dxa"/>
          </w:tcPr>
          <w:p w14:paraId="42ABB7DD" w14:textId="1B61952B" w:rsidR="008241BE" w:rsidRDefault="008241BE" w:rsidP="008241B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«Ordner leeren?» wird geschlossen, Control Panel sichtbar</w:t>
            </w:r>
          </w:p>
        </w:tc>
        <w:tc>
          <w:tcPr>
            <w:tcW w:w="2976" w:type="dxa"/>
            <w:shd w:val="pct10" w:color="auto" w:fill="auto"/>
          </w:tcPr>
          <w:p w14:paraId="50B962DD" w14:textId="13FE9007" w:rsidR="008241BE" w:rsidRPr="00F20189" w:rsidRDefault="00A4034A" w:rsidP="008241BE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>Pop-Up «Ordner lee-</w:t>
            </w:r>
            <w:proofErr w:type="spellStart"/>
            <w:r w:rsidRPr="00A4034A">
              <w:rPr>
                <w:b/>
                <w:bCs/>
              </w:rPr>
              <w:t>ren</w:t>
            </w:r>
            <w:proofErr w:type="spellEnd"/>
            <w:r w:rsidRPr="00A4034A">
              <w:rPr>
                <w:b/>
                <w:bCs/>
              </w:rPr>
              <w:t xml:space="preserve">?» wird </w:t>
            </w:r>
            <w:proofErr w:type="spellStart"/>
            <w:r w:rsidRPr="00A4034A">
              <w:rPr>
                <w:b/>
                <w:bCs/>
              </w:rPr>
              <w:t>geschlos-sen</w:t>
            </w:r>
            <w:proofErr w:type="spellEnd"/>
            <w:r w:rsidRPr="00A4034A">
              <w:rPr>
                <w:b/>
                <w:bCs/>
              </w:rPr>
              <w:t>, Control Panel sichtbar</w:t>
            </w:r>
          </w:p>
        </w:tc>
        <w:tc>
          <w:tcPr>
            <w:tcW w:w="426" w:type="dxa"/>
            <w:shd w:val="pct10" w:color="auto" w:fill="auto"/>
          </w:tcPr>
          <w:p w14:paraId="7312A05C" w14:textId="724FD66F" w:rsidR="008241BE" w:rsidRPr="00F20189" w:rsidRDefault="00A4034A" w:rsidP="008241BE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bookmarkEnd w:id="13"/>
    </w:tbl>
    <w:p w14:paraId="25670A18" w14:textId="3D9913FE" w:rsidR="000F6CED" w:rsidRDefault="000F6CED" w:rsidP="000F6CED"/>
    <w:p w14:paraId="3BAEB9F1" w14:textId="50F6475E" w:rsidR="00A226EB" w:rsidRDefault="00A226EB" w:rsidP="00A226EB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&lt;&lt;C&gt;&gt;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A226EB" w:rsidRPr="00F20189" w14:paraId="2F046C4B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0238D" w14:textId="4DD03CF8" w:rsidR="00A226EB" w:rsidRPr="00AC7E40" w:rsidRDefault="00A226EB" w:rsidP="008F2DBA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Pr="00A533C1">
              <w:t xml:space="preserve">Speicheroptimierung </w:t>
            </w:r>
            <w:r>
              <w:t>–</w:t>
            </w:r>
            <w:r w:rsidRPr="00A533C1">
              <w:t xml:space="preserve"> </w:t>
            </w:r>
            <w:r>
              <w:t xml:space="preserve">Fehleingaben </w:t>
            </w:r>
          </w:p>
          <w:p w14:paraId="21009943" w14:textId="77777777" w:rsidR="00A226EB" w:rsidRPr="00AC7E40" w:rsidRDefault="00A226EB" w:rsidP="008F2DBA">
            <w:pPr>
              <w:rPr>
                <w:color w:val="008000"/>
              </w:rPr>
            </w:pPr>
          </w:p>
        </w:tc>
      </w:tr>
      <w:tr w:rsidR="00A226EB" w:rsidRPr="00A533C1" w14:paraId="45D182CC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B41A0" w14:textId="77777777" w:rsidR="00A226EB" w:rsidRPr="00A533C1" w:rsidRDefault="00A226EB" w:rsidP="008F2DBA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A226EB" w:rsidRPr="00F20189" w14:paraId="1AAD6521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193A6A0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686C0BC8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40CF8B0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50AD232C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1D2B2168" w14:textId="77777777" w:rsidR="00A226EB" w:rsidRPr="00286A4C" w:rsidRDefault="00A226EB" w:rsidP="008F2DB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A226EB" w:rsidRPr="00F20189" w14:paraId="340CBFA5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055D11F" w14:textId="6DF027BA" w:rsidR="00A226EB" w:rsidRDefault="0063663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2835" w:type="dxa"/>
          </w:tcPr>
          <w:p w14:paraId="1744551A" w14:textId="77777777" w:rsidR="00A226EB" w:rsidRDefault="00A226EB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[Leeren]</w:t>
            </w:r>
          </w:p>
        </w:tc>
        <w:tc>
          <w:tcPr>
            <w:tcW w:w="2835" w:type="dxa"/>
          </w:tcPr>
          <w:p w14:paraId="33817AD2" w14:textId="77777777" w:rsidR="00A226EB" w:rsidRDefault="00A226EB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976" w:type="dxa"/>
            <w:shd w:val="pct10" w:color="auto" w:fill="auto"/>
          </w:tcPr>
          <w:p w14:paraId="0951A2DC" w14:textId="4C771C0F" w:rsidR="00A226EB" w:rsidRPr="00F20189" w:rsidRDefault="00A4034A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„Nichts gewählt“</w:t>
            </w:r>
          </w:p>
        </w:tc>
        <w:tc>
          <w:tcPr>
            <w:tcW w:w="426" w:type="dxa"/>
            <w:shd w:val="pct10" w:color="auto" w:fill="auto"/>
          </w:tcPr>
          <w:p w14:paraId="1BE179DC" w14:textId="36685410" w:rsidR="00A226EB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14:paraId="34A0C593" w14:textId="39CEB6E1" w:rsidR="00A226EB" w:rsidRDefault="00A226EB" w:rsidP="000F6CED"/>
    <w:p w14:paraId="2E07F4E5" w14:textId="593465AE" w:rsidR="00B7273F" w:rsidRDefault="00B7273F" w:rsidP="00B7273F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</w:t>
      </w:r>
      <w:r w:rsidR="009B1890">
        <w:t>D</w:t>
      </w:r>
      <w:r>
        <w:t>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B7273F" w:rsidRPr="00F20189" w14:paraId="72823684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AD029" w14:textId="1EF10ADA" w:rsidR="00B7273F" w:rsidRPr="00AC7E40" w:rsidRDefault="00B7273F" w:rsidP="008F2DBA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9B1890">
              <w:t xml:space="preserve">Temporäre Dateien - </w:t>
            </w:r>
            <w:r w:rsidR="009B1890" w:rsidRPr="00A533C1">
              <w:t>Ablauf des Scripts (Happy Path)</w:t>
            </w:r>
          </w:p>
          <w:p w14:paraId="0B2055A4" w14:textId="77777777" w:rsidR="00B7273F" w:rsidRPr="00AC7E40" w:rsidRDefault="00B7273F" w:rsidP="008F2DBA">
            <w:pPr>
              <w:rPr>
                <w:color w:val="008000"/>
              </w:rPr>
            </w:pPr>
          </w:p>
        </w:tc>
      </w:tr>
      <w:tr w:rsidR="00B7273F" w:rsidRPr="00A533C1" w14:paraId="24924733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250CC" w14:textId="77777777" w:rsidR="00B7273F" w:rsidRPr="00A533C1" w:rsidRDefault="00B7273F" w:rsidP="008F2DBA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B7273F" w:rsidRPr="00F20189" w14:paraId="5308062F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C245FF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2A0412A4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794BF098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715A014F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24F12AEA" w14:textId="77777777" w:rsidR="00B7273F" w:rsidRPr="00286A4C" w:rsidRDefault="00B7273F" w:rsidP="008F2DB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9B1890" w:rsidRPr="00F20189" w14:paraId="15CF1069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6DC8871" w14:textId="19946F95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D1</w:t>
            </w:r>
          </w:p>
        </w:tc>
        <w:tc>
          <w:tcPr>
            <w:tcW w:w="2835" w:type="dxa"/>
          </w:tcPr>
          <w:p w14:paraId="2853B844" w14:textId="57F57924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[Temporäre Dateien löschen]</w:t>
            </w:r>
          </w:p>
        </w:tc>
        <w:tc>
          <w:tcPr>
            <w:tcW w:w="2835" w:type="dxa"/>
          </w:tcPr>
          <w:p w14:paraId="2ED0BF1A" w14:textId="2CB9AA93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«Temporäre Dateien löschen?»</w:t>
            </w:r>
          </w:p>
        </w:tc>
        <w:tc>
          <w:tcPr>
            <w:tcW w:w="2976" w:type="dxa"/>
            <w:shd w:val="pct10" w:color="auto" w:fill="auto"/>
          </w:tcPr>
          <w:p w14:paraId="19401D57" w14:textId="3BEC5594" w:rsidR="009B1890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>Pop-Up wird angezeigt: «Temporäre Dateien löschen?»</w:t>
            </w:r>
          </w:p>
        </w:tc>
        <w:tc>
          <w:tcPr>
            <w:tcW w:w="426" w:type="dxa"/>
            <w:shd w:val="pct10" w:color="auto" w:fill="auto"/>
          </w:tcPr>
          <w:p w14:paraId="4BB264BA" w14:textId="107C38B4" w:rsidR="009B1890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9B1890" w:rsidRPr="00F20189" w14:paraId="66BBC4C1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3B541A5" w14:textId="27797557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2835" w:type="dxa"/>
          </w:tcPr>
          <w:p w14:paraId="1BA424F2" w14:textId="7ACC6636" w:rsidR="009B1890" w:rsidRPr="009B1890" w:rsidRDefault="009B1890" w:rsidP="008F2DBA">
            <w:pPr>
              <w:spacing w:before="40" w:after="40"/>
              <w:rPr>
                <w:b/>
                <w:bCs/>
              </w:rPr>
            </w:pPr>
            <w:r w:rsidRPr="009B1890">
              <w:rPr>
                <w:b/>
                <w:bCs/>
              </w:rPr>
              <w:t>Pop-Up «Temporäre Dateien</w:t>
            </w:r>
            <w:r>
              <w:rPr>
                <w:b/>
                <w:bCs/>
              </w:rPr>
              <w:t xml:space="preserve"> löschen</w:t>
            </w:r>
            <w:r w:rsidRPr="009B1890">
              <w:rPr>
                <w:b/>
                <w:bCs/>
              </w:rPr>
              <w:t>?»: [Ja]</w:t>
            </w:r>
          </w:p>
        </w:tc>
        <w:tc>
          <w:tcPr>
            <w:tcW w:w="2835" w:type="dxa"/>
          </w:tcPr>
          <w:p w14:paraId="032A0EC4" w14:textId="677DF4D1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«Gelöscht!»</w:t>
            </w:r>
          </w:p>
        </w:tc>
        <w:tc>
          <w:tcPr>
            <w:tcW w:w="2976" w:type="dxa"/>
            <w:shd w:val="pct10" w:color="auto" w:fill="auto"/>
          </w:tcPr>
          <w:p w14:paraId="7F85272D" w14:textId="1546B689" w:rsidR="009B1890" w:rsidRPr="005106E5" w:rsidRDefault="00A4034A" w:rsidP="008F2DBA">
            <w:pPr>
              <w:spacing w:before="40" w:after="40"/>
              <w:rPr>
                <w:bCs/>
              </w:rPr>
            </w:pPr>
            <w:r w:rsidRPr="00A4034A">
              <w:rPr>
                <w:bCs/>
              </w:rPr>
              <w:t>Pop-Up wird angezeigt: «Gelöscht!»</w:t>
            </w:r>
          </w:p>
        </w:tc>
        <w:tc>
          <w:tcPr>
            <w:tcW w:w="426" w:type="dxa"/>
            <w:shd w:val="pct10" w:color="auto" w:fill="auto"/>
          </w:tcPr>
          <w:p w14:paraId="323CEF79" w14:textId="08980F49" w:rsidR="009B1890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9B1890" w:rsidRPr="00F20189" w14:paraId="5F4F6578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C780B1C" w14:textId="2963946D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2835" w:type="dxa"/>
          </w:tcPr>
          <w:p w14:paraId="344F19B3" w14:textId="7D42E3F8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«Gelöscht!»: [Schliessen]</w:t>
            </w:r>
          </w:p>
        </w:tc>
        <w:tc>
          <w:tcPr>
            <w:tcW w:w="2835" w:type="dxa"/>
          </w:tcPr>
          <w:p w14:paraId="5999AA6A" w14:textId="5275FE7B" w:rsidR="009B1890" w:rsidRPr="00F20189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«Gelöscht!» wird geschlossen, Control Panel sichtbar (Temporäre Dateien wurden gelöscht)</w:t>
            </w:r>
          </w:p>
        </w:tc>
        <w:tc>
          <w:tcPr>
            <w:tcW w:w="2976" w:type="dxa"/>
            <w:shd w:val="pct10" w:color="auto" w:fill="auto"/>
          </w:tcPr>
          <w:p w14:paraId="772B7BCC" w14:textId="3C35C3A7" w:rsidR="009B1890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 xml:space="preserve">Pop-Up «Gelöscht!» wird geschlossen, </w:t>
            </w:r>
            <w:proofErr w:type="spellStart"/>
            <w:r w:rsidRPr="00A4034A">
              <w:rPr>
                <w:b/>
                <w:bCs/>
              </w:rPr>
              <w:t>Con-trol</w:t>
            </w:r>
            <w:proofErr w:type="spellEnd"/>
            <w:r w:rsidRPr="00A4034A">
              <w:rPr>
                <w:b/>
                <w:bCs/>
              </w:rPr>
              <w:t xml:space="preserve"> Panel sichtbar (Temporäre Dateien wurden gelöscht)</w:t>
            </w:r>
          </w:p>
        </w:tc>
        <w:tc>
          <w:tcPr>
            <w:tcW w:w="426" w:type="dxa"/>
            <w:shd w:val="pct10" w:color="auto" w:fill="auto"/>
          </w:tcPr>
          <w:p w14:paraId="5A393266" w14:textId="4C8F1858" w:rsidR="009B1890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9B1890" w:rsidRPr="00F20189" w14:paraId="0A9DAD25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3F49473" w14:textId="18F15334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2835" w:type="dxa"/>
          </w:tcPr>
          <w:p w14:paraId="58EFA9D0" w14:textId="7A3E1AFB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D1 wiederholen</w:t>
            </w:r>
          </w:p>
        </w:tc>
        <w:tc>
          <w:tcPr>
            <w:tcW w:w="2835" w:type="dxa"/>
          </w:tcPr>
          <w:p w14:paraId="7D526694" w14:textId="3B53889B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Erwartetes Ergebnis von D1</w:t>
            </w:r>
          </w:p>
        </w:tc>
        <w:tc>
          <w:tcPr>
            <w:tcW w:w="2976" w:type="dxa"/>
            <w:shd w:val="pct10" w:color="auto" w:fill="auto"/>
          </w:tcPr>
          <w:p w14:paraId="5D3629AF" w14:textId="1CB6C71F" w:rsidR="009B1890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>Erwartetes Ergebnis von D1</w:t>
            </w:r>
          </w:p>
        </w:tc>
        <w:tc>
          <w:tcPr>
            <w:tcW w:w="426" w:type="dxa"/>
            <w:shd w:val="pct10" w:color="auto" w:fill="auto"/>
          </w:tcPr>
          <w:p w14:paraId="01EA0A66" w14:textId="28A5C3FC" w:rsidR="009B1890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9B1890" w:rsidRPr="00F20189" w14:paraId="40DAC2B6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E081FDC" w14:textId="6A5BB185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D5</w:t>
            </w:r>
          </w:p>
        </w:tc>
        <w:tc>
          <w:tcPr>
            <w:tcW w:w="2835" w:type="dxa"/>
          </w:tcPr>
          <w:p w14:paraId="78BB2D53" w14:textId="191D4F8C" w:rsidR="009B1890" w:rsidRPr="009B1890" w:rsidRDefault="009B1890" w:rsidP="008F2DBA">
            <w:pPr>
              <w:spacing w:before="40" w:after="40"/>
              <w:rPr>
                <w:b/>
                <w:bCs/>
              </w:rPr>
            </w:pPr>
            <w:r w:rsidRPr="009B1890">
              <w:rPr>
                <w:b/>
                <w:bCs/>
              </w:rPr>
              <w:t>Pop-Up «Temporäre Dateien</w:t>
            </w:r>
            <w:r>
              <w:rPr>
                <w:b/>
                <w:bCs/>
              </w:rPr>
              <w:t xml:space="preserve"> löschen</w:t>
            </w:r>
            <w:r w:rsidRPr="009B1890">
              <w:rPr>
                <w:b/>
                <w:bCs/>
              </w:rPr>
              <w:t>?»: [Nein]</w:t>
            </w:r>
          </w:p>
        </w:tc>
        <w:tc>
          <w:tcPr>
            <w:tcW w:w="2835" w:type="dxa"/>
          </w:tcPr>
          <w:p w14:paraId="3FC6C815" w14:textId="39778FD2" w:rsidR="009B1890" w:rsidRDefault="009B1890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</w:t>
            </w:r>
            <w:r w:rsidRPr="009B1890">
              <w:rPr>
                <w:b/>
                <w:bCs/>
              </w:rPr>
              <w:t>Temporäre Dateien</w:t>
            </w:r>
            <w:r>
              <w:rPr>
                <w:b/>
                <w:bCs/>
              </w:rPr>
              <w:t xml:space="preserve"> löschen</w:t>
            </w:r>
            <w:r w:rsidRPr="009B1890">
              <w:rPr>
                <w:b/>
                <w:bCs/>
              </w:rPr>
              <w:t>?</w:t>
            </w:r>
            <w:r>
              <w:rPr>
                <w:b/>
                <w:bCs/>
              </w:rPr>
              <w:t>» wird geschlossen, Control Panel sichtbar</w:t>
            </w:r>
          </w:p>
        </w:tc>
        <w:tc>
          <w:tcPr>
            <w:tcW w:w="2976" w:type="dxa"/>
            <w:shd w:val="pct10" w:color="auto" w:fill="auto"/>
          </w:tcPr>
          <w:p w14:paraId="47F69C14" w14:textId="043BACD7" w:rsidR="009B1890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>Pop-Up «Temporäre Dateien löschen?» wird geschlossen, Control Panel sichtbar</w:t>
            </w:r>
          </w:p>
        </w:tc>
        <w:tc>
          <w:tcPr>
            <w:tcW w:w="426" w:type="dxa"/>
            <w:shd w:val="pct10" w:color="auto" w:fill="auto"/>
          </w:tcPr>
          <w:p w14:paraId="5ACE8BEC" w14:textId="7A5C501E" w:rsidR="009B1890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14:paraId="4A4AAE27" w14:textId="293FD265" w:rsidR="00B7273F" w:rsidRDefault="00B7273F" w:rsidP="000F6CED"/>
    <w:p w14:paraId="46E8AE79" w14:textId="5A0F5862" w:rsidR="003C2D26" w:rsidRDefault="003C2D26" w:rsidP="003C2D26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&lt;&lt;E&gt;&gt;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3C2D26" w:rsidRPr="00F20189" w14:paraId="4D8E5136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DE6B" w14:textId="77777777" w:rsidR="003C2D26" w:rsidRDefault="003C2D26" w:rsidP="00564D3D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4875FB" w:rsidRPr="004875FB">
              <w:t>Autostart</w:t>
            </w:r>
            <w:r w:rsidR="004875FB">
              <w:t xml:space="preserve"> - </w:t>
            </w:r>
            <w:r w:rsidR="00F030D1" w:rsidRPr="00A533C1">
              <w:t>Ablauf des Scripts (Happy Path)</w:t>
            </w:r>
          </w:p>
          <w:p w14:paraId="5411E516" w14:textId="0A4DD87D" w:rsidR="00564D3D" w:rsidRPr="00AC7E40" w:rsidRDefault="00564D3D" w:rsidP="00564D3D">
            <w:pPr>
              <w:rPr>
                <w:color w:val="008000"/>
              </w:rPr>
            </w:pPr>
          </w:p>
        </w:tc>
      </w:tr>
      <w:tr w:rsidR="003C2D26" w:rsidRPr="00A533C1" w14:paraId="73FBF54F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E64C0" w14:textId="21DDF6D1" w:rsidR="003C2D26" w:rsidRPr="00A533C1" w:rsidRDefault="003C2D26" w:rsidP="008F2DBA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="004875FB" w:rsidRPr="00943977">
              <w:t>Script starten, korrektes PWD eingeben und im Control Panel alle Testfälle nacheinander ausführen</w:t>
            </w:r>
          </w:p>
        </w:tc>
      </w:tr>
      <w:tr w:rsidR="003C2D26" w:rsidRPr="00F20189" w14:paraId="2FBC1536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3FED68E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279CCFF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5BA0A16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1D21B15C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309DC5DA" w14:textId="77777777" w:rsidR="003C2D26" w:rsidRPr="00286A4C" w:rsidRDefault="003C2D26" w:rsidP="008F2DB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3C2D26" w:rsidRPr="00F20189" w14:paraId="7BE13D6C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D868A5D" w14:textId="48802B4B" w:rsidR="003C2D26" w:rsidRDefault="003C2D26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2835" w:type="dxa"/>
          </w:tcPr>
          <w:p w14:paraId="52DC60EC" w14:textId="062B0B27" w:rsidR="00813317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Selektiert: </w:t>
            </w:r>
            <w:r w:rsidR="00C5256C">
              <w:rPr>
                <w:b/>
                <w:bCs/>
              </w:rPr>
              <w:t>[App#1]</w:t>
            </w:r>
          </w:p>
          <w:p w14:paraId="073C429E" w14:textId="5A880ADD" w:rsidR="00C5256C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Selektiert: </w:t>
            </w:r>
            <w:r w:rsidR="00C5256C">
              <w:rPr>
                <w:b/>
                <w:bCs/>
              </w:rPr>
              <w:t>[App#2]</w:t>
            </w:r>
          </w:p>
          <w:p w14:paraId="15D3ACBC" w14:textId="3015A4FD" w:rsidR="00C5256C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Selektiert: </w:t>
            </w:r>
            <w:r w:rsidR="00C5256C">
              <w:rPr>
                <w:b/>
                <w:bCs/>
              </w:rPr>
              <w:t>[App#3]</w:t>
            </w:r>
          </w:p>
          <w:p w14:paraId="0D76F225" w14:textId="69922964" w:rsidR="00C5256C" w:rsidRDefault="00C5256C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366D37">
              <w:rPr>
                <w:b/>
                <w:bCs/>
              </w:rPr>
              <w:t>Aktivieren</w:t>
            </w:r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</w:tcPr>
          <w:p w14:paraId="27343F8C" w14:textId="7278BAAB" w:rsidR="003C2D26" w:rsidRDefault="00C5256C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Pop-Up </w:t>
            </w:r>
            <w:r w:rsidR="00157388">
              <w:rPr>
                <w:b/>
                <w:bCs/>
              </w:rPr>
              <w:t xml:space="preserve">wird angezeigt: </w:t>
            </w:r>
            <w:r>
              <w:rPr>
                <w:b/>
                <w:bCs/>
              </w:rPr>
              <w:t>«</w:t>
            </w:r>
            <w:r w:rsidR="00F030D1">
              <w:rPr>
                <w:b/>
                <w:bCs/>
              </w:rPr>
              <w:t>Aktiviert!</w:t>
            </w:r>
            <w:r>
              <w:rPr>
                <w:b/>
                <w:bCs/>
              </w:rPr>
              <w:t>»</w:t>
            </w:r>
          </w:p>
        </w:tc>
        <w:tc>
          <w:tcPr>
            <w:tcW w:w="2976" w:type="dxa"/>
            <w:shd w:val="pct10" w:color="auto" w:fill="auto"/>
          </w:tcPr>
          <w:p w14:paraId="1A76A9FD" w14:textId="414BA2B6" w:rsidR="003C2D26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>Pop-Up wird angezeigt: «Aktiviert!»</w:t>
            </w:r>
            <w:r w:rsidR="00377838">
              <w:rPr>
                <w:b/>
                <w:bCs/>
              </w:rPr>
              <w:t xml:space="preserve">, </w:t>
            </w:r>
            <w:proofErr w:type="spellStart"/>
            <w:r w:rsidR="00377838">
              <w:rPr>
                <w:b/>
                <w:bCs/>
              </w:rPr>
              <w:t>Multiselect</w:t>
            </w:r>
            <w:proofErr w:type="spellEnd"/>
            <w:r w:rsidR="00377838">
              <w:rPr>
                <w:b/>
                <w:bCs/>
              </w:rPr>
              <w:t xml:space="preserve"> aus</w:t>
            </w:r>
          </w:p>
        </w:tc>
        <w:tc>
          <w:tcPr>
            <w:tcW w:w="426" w:type="dxa"/>
            <w:shd w:val="pct10" w:color="auto" w:fill="auto"/>
          </w:tcPr>
          <w:p w14:paraId="5564175D" w14:textId="7EC3A785" w:rsidR="003C2D26" w:rsidRPr="00F20189" w:rsidRDefault="00782DFE" w:rsidP="00377838">
            <w:pPr>
              <w:spacing w:before="40" w:after="40"/>
              <w:rPr>
                <w:b/>
                <w:bCs/>
              </w:rPr>
            </w:pPr>
            <w:r w:rsidRPr="00782DFE">
              <w:rPr>
                <w:b/>
                <w:bCs/>
                <w:color w:val="F79646" w:themeColor="accent6"/>
                <w:sz w:val="40"/>
                <w:szCs w:val="40"/>
              </w:rPr>
              <w:sym w:font="Wingdings" w:char="F043"/>
            </w:r>
          </w:p>
        </w:tc>
      </w:tr>
      <w:tr w:rsidR="00F030D1" w:rsidRPr="00F20189" w14:paraId="0D9B2BB0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FF1C9FB" w14:textId="76B621A9" w:rsidR="00F030D1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835" w:type="dxa"/>
          </w:tcPr>
          <w:p w14:paraId="1F6CA9C6" w14:textId="1D253055" w:rsidR="00F030D1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«Aktiviert!»</w:t>
            </w:r>
          </w:p>
          <w:p w14:paraId="09DE956D" w14:textId="1156D11E" w:rsidR="00F030D1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[Schliessen]</w:t>
            </w:r>
          </w:p>
        </w:tc>
        <w:tc>
          <w:tcPr>
            <w:tcW w:w="2835" w:type="dxa"/>
          </w:tcPr>
          <w:p w14:paraId="3B173803" w14:textId="3B359531" w:rsidR="00F030D1" w:rsidRDefault="00F030D1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«Aktiviert!» wird geschlossen, Control Panel sichtbar (Selektierte Apps wurden aktiviert)</w:t>
            </w:r>
          </w:p>
        </w:tc>
        <w:tc>
          <w:tcPr>
            <w:tcW w:w="2976" w:type="dxa"/>
            <w:shd w:val="pct10" w:color="auto" w:fill="auto"/>
          </w:tcPr>
          <w:p w14:paraId="04CC9486" w14:textId="302D528E" w:rsidR="00F030D1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 xml:space="preserve">Pop-Up «Aktiviert!» wird geschlossen, </w:t>
            </w:r>
            <w:proofErr w:type="spellStart"/>
            <w:r w:rsidRPr="00A4034A">
              <w:rPr>
                <w:b/>
                <w:bCs/>
              </w:rPr>
              <w:t>Con-trol</w:t>
            </w:r>
            <w:proofErr w:type="spellEnd"/>
            <w:r w:rsidRPr="00A4034A">
              <w:rPr>
                <w:b/>
                <w:bCs/>
              </w:rPr>
              <w:t xml:space="preserve"> Panel sichtbar (Se-</w:t>
            </w:r>
            <w:proofErr w:type="spellStart"/>
            <w:r w:rsidRPr="00A4034A">
              <w:rPr>
                <w:b/>
                <w:bCs/>
              </w:rPr>
              <w:t>lektierte</w:t>
            </w:r>
            <w:proofErr w:type="spellEnd"/>
            <w:r w:rsidRPr="00A4034A">
              <w:rPr>
                <w:b/>
                <w:bCs/>
              </w:rPr>
              <w:t xml:space="preserve"> Apps wurden aktiviert)</w:t>
            </w:r>
          </w:p>
        </w:tc>
        <w:tc>
          <w:tcPr>
            <w:tcW w:w="426" w:type="dxa"/>
            <w:shd w:val="pct10" w:color="auto" w:fill="auto"/>
          </w:tcPr>
          <w:p w14:paraId="376A8C75" w14:textId="5F229949" w:rsidR="00F030D1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F030D1" w:rsidRPr="00F20189" w14:paraId="3727C8FB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489EBC5" w14:textId="011250C2" w:rsidR="00F030D1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</w:t>
            </w:r>
            <w:r w:rsidR="00157388">
              <w:rPr>
                <w:b/>
                <w:bCs/>
              </w:rPr>
              <w:t>3</w:t>
            </w:r>
          </w:p>
        </w:tc>
        <w:tc>
          <w:tcPr>
            <w:tcW w:w="2835" w:type="dxa"/>
          </w:tcPr>
          <w:p w14:paraId="3188E4BE" w14:textId="77777777" w:rsidR="00F030D1" w:rsidRDefault="00F030D1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[App#1]</w:t>
            </w:r>
          </w:p>
          <w:p w14:paraId="6BBC1C85" w14:textId="77777777" w:rsidR="00F030D1" w:rsidRDefault="00F030D1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[App#2]</w:t>
            </w:r>
          </w:p>
          <w:p w14:paraId="2A9F0FCE" w14:textId="77777777" w:rsidR="00F030D1" w:rsidRDefault="00F030D1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[App#3]</w:t>
            </w:r>
          </w:p>
          <w:p w14:paraId="2A26A3E2" w14:textId="119DAF6D" w:rsidR="00F030D1" w:rsidRDefault="00F030D1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366D37">
              <w:rPr>
                <w:b/>
                <w:bCs/>
              </w:rPr>
              <w:t>Deaktivieren</w:t>
            </w:r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</w:tcPr>
          <w:p w14:paraId="2769DB3C" w14:textId="65EBB947" w:rsidR="00F030D1" w:rsidRDefault="00F030D1" w:rsidP="00157388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Pop-Up </w:t>
            </w:r>
            <w:r w:rsidR="00157388">
              <w:rPr>
                <w:b/>
                <w:bCs/>
              </w:rPr>
              <w:t xml:space="preserve">wird angezeigt: </w:t>
            </w:r>
            <w:r>
              <w:rPr>
                <w:b/>
                <w:bCs/>
              </w:rPr>
              <w:t>«</w:t>
            </w:r>
            <w:r w:rsidR="00157388">
              <w:rPr>
                <w:b/>
                <w:bCs/>
              </w:rPr>
              <w:t>Deaktiviert!</w:t>
            </w:r>
            <w:r>
              <w:rPr>
                <w:b/>
                <w:bCs/>
              </w:rPr>
              <w:t>»</w:t>
            </w:r>
          </w:p>
        </w:tc>
        <w:tc>
          <w:tcPr>
            <w:tcW w:w="2976" w:type="dxa"/>
            <w:shd w:val="pct10" w:color="auto" w:fill="auto"/>
          </w:tcPr>
          <w:p w14:paraId="230C673D" w14:textId="5774A5CE" w:rsidR="00F030D1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>Pop-Up wird angezeigt: «Deaktiviert!»</w:t>
            </w:r>
            <w:r w:rsidR="00377838">
              <w:rPr>
                <w:b/>
                <w:bCs/>
              </w:rPr>
              <w:t xml:space="preserve">, </w:t>
            </w:r>
            <w:proofErr w:type="spellStart"/>
            <w:r w:rsidR="00377838">
              <w:rPr>
                <w:b/>
                <w:bCs/>
              </w:rPr>
              <w:t>Multiselect</w:t>
            </w:r>
            <w:proofErr w:type="spellEnd"/>
            <w:r w:rsidR="00377838">
              <w:rPr>
                <w:b/>
                <w:bCs/>
              </w:rPr>
              <w:t xml:space="preserve"> aus</w:t>
            </w:r>
          </w:p>
        </w:tc>
        <w:tc>
          <w:tcPr>
            <w:tcW w:w="426" w:type="dxa"/>
            <w:shd w:val="pct10" w:color="auto" w:fill="auto"/>
          </w:tcPr>
          <w:p w14:paraId="2DE14BDA" w14:textId="4D5F625B" w:rsidR="00F030D1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782DFE">
              <w:rPr>
                <w:b/>
                <w:bCs/>
                <w:color w:val="F79646" w:themeColor="accent6"/>
                <w:sz w:val="40"/>
                <w:szCs w:val="40"/>
              </w:rPr>
              <w:sym w:font="Wingdings" w:char="F043"/>
            </w:r>
          </w:p>
        </w:tc>
      </w:tr>
      <w:tr w:rsidR="00157388" w:rsidRPr="00F20189" w14:paraId="41FE5713" w14:textId="77777777" w:rsidTr="008F2D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1D83955" w14:textId="46022F01" w:rsidR="00157388" w:rsidRDefault="00157388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2835" w:type="dxa"/>
          </w:tcPr>
          <w:p w14:paraId="7C430FE6" w14:textId="4E4FA8BD" w:rsidR="00157388" w:rsidRDefault="00157388" w:rsidP="00157388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«Deaktiviert!»</w:t>
            </w:r>
          </w:p>
          <w:p w14:paraId="7F1C25CD" w14:textId="33C5E1D7" w:rsidR="00157388" w:rsidRDefault="00157388" w:rsidP="00157388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[Schliessen]</w:t>
            </w:r>
          </w:p>
        </w:tc>
        <w:tc>
          <w:tcPr>
            <w:tcW w:w="2835" w:type="dxa"/>
          </w:tcPr>
          <w:p w14:paraId="75E324F4" w14:textId="61CB40D9" w:rsidR="00157388" w:rsidRDefault="00157388" w:rsidP="00157388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«Deaktiviert!» wird geschlossen, Control Panel sichtbar (Selektierte Apps wurden deaktiviert)</w:t>
            </w:r>
          </w:p>
        </w:tc>
        <w:tc>
          <w:tcPr>
            <w:tcW w:w="2976" w:type="dxa"/>
            <w:shd w:val="pct10" w:color="auto" w:fill="auto"/>
          </w:tcPr>
          <w:p w14:paraId="260D8BAB" w14:textId="05668A63" w:rsidR="00157388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 xml:space="preserve">Pop-Up «Deaktiviert!» wird geschlossen, </w:t>
            </w:r>
            <w:proofErr w:type="spellStart"/>
            <w:r w:rsidRPr="00A4034A">
              <w:rPr>
                <w:b/>
                <w:bCs/>
              </w:rPr>
              <w:t>Con-trol</w:t>
            </w:r>
            <w:proofErr w:type="spellEnd"/>
            <w:r w:rsidRPr="00A4034A">
              <w:rPr>
                <w:b/>
                <w:bCs/>
              </w:rPr>
              <w:t xml:space="preserve"> Panel sichtbar (Se-</w:t>
            </w:r>
            <w:proofErr w:type="spellStart"/>
            <w:r w:rsidRPr="00A4034A">
              <w:rPr>
                <w:b/>
                <w:bCs/>
              </w:rPr>
              <w:t>lektierte</w:t>
            </w:r>
            <w:proofErr w:type="spellEnd"/>
            <w:r w:rsidRPr="00A4034A">
              <w:rPr>
                <w:b/>
                <w:bCs/>
              </w:rPr>
              <w:t xml:space="preserve"> Apps wurden deaktiviert)</w:t>
            </w:r>
          </w:p>
        </w:tc>
        <w:tc>
          <w:tcPr>
            <w:tcW w:w="426" w:type="dxa"/>
            <w:shd w:val="pct10" w:color="auto" w:fill="auto"/>
          </w:tcPr>
          <w:p w14:paraId="70B3EFAB" w14:textId="16711C99" w:rsidR="00157388" w:rsidRPr="00F20189" w:rsidRDefault="00A4034A" w:rsidP="008F2DB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14:paraId="21C2727C" w14:textId="01A0081A" w:rsidR="00A226EB" w:rsidRDefault="00A226EB" w:rsidP="000F6CED"/>
    <w:p w14:paraId="2FBCED83" w14:textId="30960FDB" w:rsidR="00157388" w:rsidRDefault="00157388" w:rsidP="0015738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&lt;&lt;F&gt;&gt;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157388" w:rsidRPr="00F20189" w14:paraId="52377B8A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923E" w14:textId="52A92BB7" w:rsidR="00157388" w:rsidRPr="00AC7E40" w:rsidRDefault="00157388" w:rsidP="00446EEE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Pr="004875FB">
              <w:t>Autostart</w:t>
            </w:r>
            <w:r>
              <w:t xml:space="preserve"> –</w:t>
            </w:r>
            <w:r w:rsidRPr="00A533C1">
              <w:t xml:space="preserve"> </w:t>
            </w:r>
            <w:r>
              <w:t xml:space="preserve">Fehleingaben </w:t>
            </w:r>
          </w:p>
          <w:p w14:paraId="57221975" w14:textId="77777777" w:rsidR="00157388" w:rsidRPr="00AC7E40" w:rsidRDefault="00157388" w:rsidP="00446EEE">
            <w:pPr>
              <w:rPr>
                <w:color w:val="008000"/>
              </w:rPr>
            </w:pPr>
          </w:p>
        </w:tc>
      </w:tr>
      <w:tr w:rsidR="00157388" w:rsidRPr="00A533C1" w14:paraId="388C62D8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B3566" w14:textId="77777777" w:rsidR="00157388" w:rsidRPr="00A533C1" w:rsidRDefault="00157388" w:rsidP="00446E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157388" w:rsidRPr="00F20189" w14:paraId="6CD5BEA6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CB8DBAC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5AD04234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0288B450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517A185C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54055D36" w14:textId="77777777" w:rsidR="00157388" w:rsidRPr="00286A4C" w:rsidRDefault="00157388" w:rsidP="00446EEE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157388" w:rsidRPr="00F20189" w14:paraId="08C60510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EFFE4EF" w14:textId="617B866A" w:rsidR="00157388" w:rsidRDefault="00157388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2835" w:type="dxa"/>
          </w:tcPr>
          <w:p w14:paraId="19FE7DC4" w14:textId="3D6A397C" w:rsidR="00157388" w:rsidRDefault="00157388" w:rsidP="00366D3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366D37">
              <w:rPr>
                <w:b/>
                <w:bCs/>
              </w:rPr>
              <w:t>Aktivieren</w:t>
            </w:r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</w:tcPr>
          <w:p w14:paraId="532B92FB" w14:textId="77777777" w:rsidR="00157388" w:rsidRDefault="00157388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976" w:type="dxa"/>
            <w:shd w:val="pct10" w:color="auto" w:fill="auto"/>
          </w:tcPr>
          <w:p w14:paraId="49B28BAA" w14:textId="704E1163" w:rsidR="00157388" w:rsidRPr="00F20189" w:rsidRDefault="00A4034A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„Nichts ausgewählt“</w:t>
            </w:r>
          </w:p>
        </w:tc>
        <w:tc>
          <w:tcPr>
            <w:tcW w:w="426" w:type="dxa"/>
            <w:shd w:val="pct10" w:color="auto" w:fill="auto"/>
          </w:tcPr>
          <w:p w14:paraId="61A4C27C" w14:textId="0C62CFE9" w:rsidR="00157388" w:rsidRPr="00F20189" w:rsidRDefault="00A4034A" w:rsidP="00446EEE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366D37" w:rsidRPr="00F20189" w14:paraId="1978BC10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F2C99DE" w14:textId="1723340E" w:rsidR="00366D37" w:rsidRDefault="00366D37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2835" w:type="dxa"/>
          </w:tcPr>
          <w:p w14:paraId="2D179E6F" w14:textId="4096DD61" w:rsidR="00366D37" w:rsidRDefault="00366D37" w:rsidP="00157388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[Deaktivieren]</w:t>
            </w:r>
          </w:p>
        </w:tc>
        <w:tc>
          <w:tcPr>
            <w:tcW w:w="2835" w:type="dxa"/>
          </w:tcPr>
          <w:p w14:paraId="7E25D86B" w14:textId="5395B730" w:rsidR="00366D37" w:rsidRDefault="00366D37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976" w:type="dxa"/>
            <w:shd w:val="pct10" w:color="auto" w:fill="auto"/>
          </w:tcPr>
          <w:p w14:paraId="0CEC87BF" w14:textId="2B4C9B92" w:rsidR="00366D37" w:rsidRPr="00F20189" w:rsidRDefault="00A4034A" w:rsidP="00446EEE">
            <w:pPr>
              <w:spacing w:before="40" w:after="40"/>
              <w:rPr>
                <w:b/>
                <w:bCs/>
              </w:rPr>
            </w:pPr>
            <w:r w:rsidRPr="00A4034A">
              <w:rPr>
                <w:b/>
                <w:bCs/>
              </w:rPr>
              <w:t xml:space="preserve">Pop-Up „Nichts </w:t>
            </w:r>
            <w:proofErr w:type="spellStart"/>
            <w:r w:rsidRPr="00A4034A">
              <w:rPr>
                <w:b/>
                <w:bCs/>
              </w:rPr>
              <w:t>ausge</w:t>
            </w:r>
            <w:proofErr w:type="spellEnd"/>
            <w:r w:rsidRPr="00A4034A">
              <w:rPr>
                <w:b/>
                <w:bCs/>
              </w:rPr>
              <w:t>-wählt“</w:t>
            </w:r>
          </w:p>
        </w:tc>
        <w:tc>
          <w:tcPr>
            <w:tcW w:w="426" w:type="dxa"/>
            <w:shd w:val="pct10" w:color="auto" w:fill="auto"/>
          </w:tcPr>
          <w:p w14:paraId="69205C10" w14:textId="45CEC535" w:rsidR="00366D37" w:rsidRPr="00F20189" w:rsidRDefault="00A4034A" w:rsidP="00446EEE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14:paraId="4F7066E0" w14:textId="77777777" w:rsidR="00157388" w:rsidRDefault="00157388" w:rsidP="000F6CED"/>
    <w:p w14:paraId="4C58F794" w14:textId="5FF40237" w:rsidR="00366D37" w:rsidRDefault="00366D37" w:rsidP="00366D37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&lt;&lt;G&gt;&gt;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366D37" w:rsidRPr="00F20189" w14:paraId="18D4B170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4B663" w14:textId="77777777" w:rsidR="00564D3D" w:rsidRDefault="00366D37" w:rsidP="00701DF1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>
              <w:t>Prozesse beenden –</w:t>
            </w:r>
            <w:r w:rsidRPr="00A533C1">
              <w:t xml:space="preserve"> </w:t>
            </w:r>
            <w:r w:rsidR="00564D3D" w:rsidRPr="00A533C1">
              <w:t>Ablauf des Scripts (Happy Path)</w:t>
            </w:r>
          </w:p>
          <w:p w14:paraId="145B97A1" w14:textId="56A1FC60" w:rsidR="00695F7E" w:rsidRPr="00AC7E40" w:rsidRDefault="00695F7E" w:rsidP="00701DF1">
            <w:pPr>
              <w:rPr>
                <w:color w:val="008000"/>
              </w:rPr>
            </w:pPr>
          </w:p>
        </w:tc>
      </w:tr>
      <w:tr w:rsidR="00366D37" w:rsidRPr="00A533C1" w14:paraId="6E5AEE32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7E723" w14:textId="77777777" w:rsidR="00366D37" w:rsidRPr="00A533C1" w:rsidRDefault="00366D37" w:rsidP="00446E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366D37" w:rsidRPr="00F20189" w14:paraId="66E6C38A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170F51E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55784A9A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02D2D376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D06FD5A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40325B56" w14:textId="77777777" w:rsidR="00366D37" w:rsidRPr="00286A4C" w:rsidRDefault="00366D37" w:rsidP="00446EEE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366D37" w:rsidRPr="00F20189" w14:paraId="31D974B0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DE8620B" w14:textId="0DA852F5" w:rsidR="00366D37" w:rsidRDefault="00366D37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2835" w:type="dxa"/>
          </w:tcPr>
          <w:p w14:paraId="3A7EFDDB" w14:textId="3C4AAF1F" w:rsidR="00366D37" w:rsidRDefault="00366D37" w:rsidP="00366D3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</w:t>
            </w:r>
            <w:r w:rsidR="00564D3D">
              <w:rPr>
                <w:b/>
                <w:bCs/>
              </w:rPr>
              <w:t>Task</w:t>
            </w:r>
            <w:r>
              <w:rPr>
                <w:b/>
                <w:bCs/>
              </w:rPr>
              <w:t>#1]</w:t>
            </w:r>
          </w:p>
          <w:p w14:paraId="34DD8BDB" w14:textId="3285D6B8" w:rsidR="00366D37" w:rsidRDefault="00366D37" w:rsidP="00366D3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</w:t>
            </w:r>
            <w:r w:rsidR="00564D3D">
              <w:rPr>
                <w:b/>
                <w:bCs/>
              </w:rPr>
              <w:t xml:space="preserve">Task </w:t>
            </w:r>
            <w:r>
              <w:rPr>
                <w:b/>
                <w:bCs/>
              </w:rPr>
              <w:t>#2]</w:t>
            </w:r>
          </w:p>
          <w:p w14:paraId="324B2D79" w14:textId="37AF2D40" w:rsidR="00366D37" w:rsidRDefault="00366D37" w:rsidP="00366D3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</w:t>
            </w:r>
            <w:r w:rsidR="00564D3D">
              <w:rPr>
                <w:b/>
                <w:bCs/>
              </w:rPr>
              <w:t xml:space="preserve">Task </w:t>
            </w:r>
            <w:r>
              <w:rPr>
                <w:b/>
                <w:bCs/>
              </w:rPr>
              <w:t>#3]</w:t>
            </w:r>
          </w:p>
          <w:p w14:paraId="170622D4" w14:textId="4F1100CC" w:rsidR="00366D37" w:rsidRDefault="00366D37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564D3D">
              <w:rPr>
                <w:b/>
                <w:bCs/>
              </w:rPr>
              <w:t>Beenden</w:t>
            </w:r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</w:tcPr>
          <w:p w14:paraId="6172E8E5" w14:textId="43BB5D99" w:rsidR="00366D37" w:rsidRDefault="00564D3D" w:rsidP="00DD25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</w:t>
            </w:r>
            <w:r w:rsidR="00DD258A">
              <w:rPr>
                <w:b/>
                <w:bCs/>
              </w:rPr>
              <w:t>Prozesse beenden?</w:t>
            </w:r>
            <w:r>
              <w:rPr>
                <w:b/>
                <w:bCs/>
              </w:rPr>
              <w:t xml:space="preserve">» </w:t>
            </w:r>
          </w:p>
        </w:tc>
        <w:tc>
          <w:tcPr>
            <w:tcW w:w="2976" w:type="dxa"/>
            <w:shd w:val="pct10" w:color="auto" w:fill="auto"/>
          </w:tcPr>
          <w:p w14:paraId="105D76C8" w14:textId="56BEF2E9" w:rsidR="00366D37" w:rsidRPr="00F20189" w:rsidRDefault="00377838" w:rsidP="00446EEE">
            <w:pPr>
              <w:spacing w:before="40" w:after="40"/>
              <w:rPr>
                <w:b/>
                <w:bCs/>
              </w:rPr>
            </w:pPr>
            <w:r w:rsidRPr="00377838">
              <w:rPr>
                <w:b/>
                <w:bCs/>
              </w:rPr>
              <w:t>Pop-Up wird angezeigt: «Prozesse beenden?»</w:t>
            </w:r>
          </w:p>
        </w:tc>
        <w:tc>
          <w:tcPr>
            <w:tcW w:w="426" w:type="dxa"/>
            <w:shd w:val="pct10" w:color="auto" w:fill="auto"/>
          </w:tcPr>
          <w:p w14:paraId="6CA2851C" w14:textId="2E6BB42F" w:rsidR="00366D37" w:rsidRPr="00F20189" w:rsidRDefault="00377838" w:rsidP="00446EEE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D258A" w:rsidRPr="00F20189" w14:paraId="09DDE597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CE8826B" w14:textId="23D8C6B9" w:rsidR="00DD258A" w:rsidRDefault="00DD258A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G2</w:t>
            </w:r>
          </w:p>
        </w:tc>
        <w:tc>
          <w:tcPr>
            <w:tcW w:w="2835" w:type="dxa"/>
          </w:tcPr>
          <w:p w14:paraId="0EE0288D" w14:textId="2FCE0A09" w:rsidR="00DD258A" w:rsidRDefault="00DD258A" w:rsidP="00366D3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«Prozesse beenden?»: [Ja]</w:t>
            </w:r>
          </w:p>
        </w:tc>
        <w:tc>
          <w:tcPr>
            <w:tcW w:w="2835" w:type="dxa"/>
          </w:tcPr>
          <w:p w14:paraId="48806F5B" w14:textId="0AD20422" w:rsidR="00DD258A" w:rsidRDefault="00DD258A" w:rsidP="00DD25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«Beendet!»</w:t>
            </w:r>
          </w:p>
        </w:tc>
        <w:tc>
          <w:tcPr>
            <w:tcW w:w="2976" w:type="dxa"/>
            <w:shd w:val="pct10" w:color="auto" w:fill="auto"/>
          </w:tcPr>
          <w:p w14:paraId="023CD080" w14:textId="02DDDA3B" w:rsidR="00DD258A" w:rsidRPr="00F20189" w:rsidRDefault="00377838" w:rsidP="00446EEE">
            <w:pPr>
              <w:spacing w:before="40" w:after="40"/>
              <w:rPr>
                <w:b/>
                <w:bCs/>
              </w:rPr>
            </w:pPr>
            <w:r w:rsidRPr="00377838">
              <w:rPr>
                <w:b/>
                <w:bCs/>
              </w:rPr>
              <w:t>Pop-Up wird angezeigt: «Beendet!»</w:t>
            </w:r>
          </w:p>
        </w:tc>
        <w:tc>
          <w:tcPr>
            <w:tcW w:w="426" w:type="dxa"/>
            <w:shd w:val="pct10" w:color="auto" w:fill="auto"/>
          </w:tcPr>
          <w:p w14:paraId="72177B30" w14:textId="0E40F4CE" w:rsidR="00DD258A" w:rsidRPr="00F20189" w:rsidRDefault="00377838" w:rsidP="00446EEE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564D3D" w:rsidRPr="00F20189" w14:paraId="5C1FAD93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19EB868" w14:textId="14843E10" w:rsidR="00564D3D" w:rsidRDefault="00DD258A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2835" w:type="dxa"/>
          </w:tcPr>
          <w:p w14:paraId="4ACB340C" w14:textId="77777777" w:rsidR="00564D3D" w:rsidRDefault="00564D3D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«Beendet!»</w:t>
            </w:r>
          </w:p>
          <w:p w14:paraId="411511F9" w14:textId="65D6C562" w:rsidR="00564D3D" w:rsidRDefault="00564D3D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[Schliessen]</w:t>
            </w:r>
          </w:p>
        </w:tc>
        <w:tc>
          <w:tcPr>
            <w:tcW w:w="2835" w:type="dxa"/>
          </w:tcPr>
          <w:p w14:paraId="605F4D08" w14:textId="600C987E" w:rsidR="00564D3D" w:rsidRDefault="00564D3D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 Beendet!» wird geschlossen, Control Panel sichtbar (Selektierte Tasks wurden beendet)</w:t>
            </w:r>
          </w:p>
        </w:tc>
        <w:tc>
          <w:tcPr>
            <w:tcW w:w="2976" w:type="dxa"/>
            <w:shd w:val="pct10" w:color="auto" w:fill="auto"/>
          </w:tcPr>
          <w:p w14:paraId="431B0D77" w14:textId="78D779B4" w:rsidR="00564D3D" w:rsidRPr="00F20189" w:rsidRDefault="00377838" w:rsidP="00446EEE">
            <w:pPr>
              <w:spacing w:before="40" w:after="40"/>
              <w:rPr>
                <w:b/>
                <w:bCs/>
              </w:rPr>
            </w:pPr>
            <w:r w:rsidRPr="00377838">
              <w:rPr>
                <w:b/>
                <w:bCs/>
              </w:rPr>
              <w:t xml:space="preserve">Pop-Up « Beendet!» wird geschlossen, </w:t>
            </w:r>
            <w:proofErr w:type="spellStart"/>
            <w:r w:rsidRPr="00377838">
              <w:rPr>
                <w:b/>
                <w:bCs/>
              </w:rPr>
              <w:t>Con-trol</w:t>
            </w:r>
            <w:proofErr w:type="spellEnd"/>
            <w:r w:rsidRPr="00377838">
              <w:rPr>
                <w:b/>
                <w:bCs/>
              </w:rPr>
              <w:t xml:space="preserve"> Panel sichtbar (Se-</w:t>
            </w:r>
            <w:proofErr w:type="spellStart"/>
            <w:r w:rsidRPr="00377838">
              <w:rPr>
                <w:b/>
                <w:bCs/>
              </w:rPr>
              <w:t>lektierte</w:t>
            </w:r>
            <w:proofErr w:type="spellEnd"/>
            <w:r w:rsidRPr="00377838">
              <w:rPr>
                <w:b/>
                <w:bCs/>
              </w:rPr>
              <w:t xml:space="preserve"> Tasks wurden beendet)</w:t>
            </w:r>
          </w:p>
        </w:tc>
        <w:tc>
          <w:tcPr>
            <w:tcW w:w="426" w:type="dxa"/>
            <w:shd w:val="pct10" w:color="auto" w:fill="auto"/>
          </w:tcPr>
          <w:p w14:paraId="7FE054BC" w14:textId="6CFC491E" w:rsidR="00564D3D" w:rsidRPr="00F20189" w:rsidRDefault="00377838" w:rsidP="00446EEE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D258A" w:rsidRPr="00F20189" w14:paraId="35FC14AB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145E864" w14:textId="302C05CB" w:rsidR="00DD258A" w:rsidRDefault="00DD258A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835" w:type="dxa"/>
          </w:tcPr>
          <w:p w14:paraId="51F127AF" w14:textId="712CA340" w:rsidR="00DD258A" w:rsidRDefault="00DD258A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G1 wiederholen</w:t>
            </w:r>
          </w:p>
        </w:tc>
        <w:tc>
          <w:tcPr>
            <w:tcW w:w="2835" w:type="dxa"/>
          </w:tcPr>
          <w:p w14:paraId="2B8C38DF" w14:textId="119D1E00" w:rsidR="00DD258A" w:rsidRDefault="00DD258A" w:rsidP="00564D3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Erwartetes Ergebnis von G1</w:t>
            </w:r>
          </w:p>
        </w:tc>
        <w:tc>
          <w:tcPr>
            <w:tcW w:w="2976" w:type="dxa"/>
            <w:shd w:val="pct10" w:color="auto" w:fill="auto"/>
          </w:tcPr>
          <w:p w14:paraId="3D6E83C0" w14:textId="529C8E4A" w:rsidR="00DD258A" w:rsidRPr="00F20189" w:rsidRDefault="00377838" w:rsidP="00446EEE">
            <w:pPr>
              <w:spacing w:before="40" w:after="40"/>
              <w:rPr>
                <w:b/>
                <w:bCs/>
              </w:rPr>
            </w:pPr>
            <w:r w:rsidRPr="00377838">
              <w:rPr>
                <w:b/>
                <w:bCs/>
              </w:rPr>
              <w:t>Erwartetes Ergebnis von G1</w:t>
            </w:r>
          </w:p>
        </w:tc>
        <w:tc>
          <w:tcPr>
            <w:tcW w:w="426" w:type="dxa"/>
            <w:shd w:val="pct10" w:color="auto" w:fill="auto"/>
          </w:tcPr>
          <w:p w14:paraId="53C13431" w14:textId="258DEC47" w:rsidR="00DD258A" w:rsidRPr="00F20189" w:rsidRDefault="00377838" w:rsidP="00446EEE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D258A" w:rsidRPr="00F20189" w14:paraId="4F0C9360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8CFA0FC" w14:textId="02FD1CFD" w:rsidR="00DD258A" w:rsidRDefault="00DD258A" w:rsidP="00DD25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835" w:type="dxa"/>
          </w:tcPr>
          <w:p w14:paraId="705F9D17" w14:textId="6AFE51EB" w:rsidR="00DD258A" w:rsidRDefault="00DD258A" w:rsidP="00DD25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«Prozesse beenden?»: [Nein]</w:t>
            </w:r>
          </w:p>
        </w:tc>
        <w:tc>
          <w:tcPr>
            <w:tcW w:w="2835" w:type="dxa"/>
          </w:tcPr>
          <w:p w14:paraId="1F1A6861" w14:textId="538FB4C2" w:rsidR="00DD258A" w:rsidRDefault="00DD258A" w:rsidP="00DD25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 Prozesse beenden?» wird geschlossen, Control Panel sichtbar</w:t>
            </w:r>
          </w:p>
        </w:tc>
        <w:tc>
          <w:tcPr>
            <w:tcW w:w="2976" w:type="dxa"/>
            <w:shd w:val="pct10" w:color="auto" w:fill="auto"/>
          </w:tcPr>
          <w:p w14:paraId="53230FCD" w14:textId="28918A77" w:rsidR="00DD258A" w:rsidRPr="00F20189" w:rsidRDefault="00377838" w:rsidP="00DD258A">
            <w:pPr>
              <w:spacing w:before="40" w:after="40"/>
              <w:rPr>
                <w:b/>
                <w:bCs/>
              </w:rPr>
            </w:pPr>
            <w:r w:rsidRPr="00377838">
              <w:rPr>
                <w:b/>
                <w:bCs/>
              </w:rPr>
              <w:t xml:space="preserve">Pop-Up « Prozesse </w:t>
            </w:r>
            <w:proofErr w:type="spellStart"/>
            <w:r w:rsidRPr="00377838">
              <w:rPr>
                <w:b/>
                <w:bCs/>
              </w:rPr>
              <w:t>be</w:t>
            </w:r>
            <w:proofErr w:type="spellEnd"/>
            <w:r w:rsidRPr="00377838">
              <w:rPr>
                <w:b/>
                <w:bCs/>
              </w:rPr>
              <w:t xml:space="preserve">-enden?» wird </w:t>
            </w:r>
            <w:proofErr w:type="spellStart"/>
            <w:r w:rsidRPr="00377838">
              <w:rPr>
                <w:b/>
                <w:bCs/>
              </w:rPr>
              <w:t>ge</w:t>
            </w:r>
            <w:proofErr w:type="spellEnd"/>
            <w:r w:rsidRPr="00377838">
              <w:rPr>
                <w:b/>
                <w:bCs/>
              </w:rPr>
              <w:t xml:space="preserve">-schlossen, Control </w:t>
            </w:r>
            <w:proofErr w:type="spellStart"/>
            <w:r w:rsidRPr="00377838">
              <w:rPr>
                <w:b/>
                <w:bCs/>
              </w:rPr>
              <w:t>Pa-nel</w:t>
            </w:r>
            <w:proofErr w:type="spellEnd"/>
            <w:r w:rsidRPr="00377838">
              <w:rPr>
                <w:b/>
                <w:bCs/>
              </w:rPr>
              <w:t xml:space="preserve"> sichtbar</w:t>
            </w:r>
          </w:p>
        </w:tc>
        <w:tc>
          <w:tcPr>
            <w:tcW w:w="426" w:type="dxa"/>
            <w:shd w:val="pct10" w:color="auto" w:fill="auto"/>
          </w:tcPr>
          <w:p w14:paraId="03221F04" w14:textId="50AE1451" w:rsidR="00DD258A" w:rsidRPr="00F20189" w:rsidRDefault="00377838" w:rsidP="00DD25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14:paraId="66FE17CB" w14:textId="0C6FDB83" w:rsidR="00157388" w:rsidRDefault="00157388" w:rsidP="00564D3D">
      <w:pPr>
        <w:spacing w:before="0" w:after="0"/>
      </w:pPr>
    </w:p>
    <w:p w14:paraId="26B65476" w14:textId="51D2F5AD" w:rsidR="00564D3D" w:rsidRDefault="00564D3D" w:rsidP="00564D3D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&lt;&lt;H&gt;&gt;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564D3D" w:rsidRPr="00F20189" w14:paraId="7D9C17B3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30A29" w14:textId="05F6730A" w:rsidR="00564D3D" w:rsidRPr="00AC7E40" w:rsidRDefault="00564D3D" w:rsidP="00446EEE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>
              <w:t>Prozesse beenden</w:t>
            </w:r>
            <w:r w:rsidRPr="00A533C1">
              <w:t xml:space="preserve"> </w:t>
            </w:r>
            <w:r>
              <w:t>–</w:t>
            </w:r>
            <w:r w:rsidRPr="00A533C1">
              <w:t xml:space="preserve"> </w:t>
            </w:r>
            <w:r>
              <w:t xml:space="preserve">Fehleingaben </w:t>
            </w:r>
          </w:p>
          <w:p w14:paraId="2A3991D3" w14:textId="77777777" w:rsidR="00564D3D" w:rsidRPr="00AC7E40" w:rsidRDefault="00564D3D" w:rsidP="00446EEE">
            <w:pPr>
              <w:rPr>
                <w:color w:val="008000"/>
              </w:rPr>
            </w:pPr>
          </w:p>
        </w:tc>
      </w:tr>
      <w:tr w:rsidR="00564D3D" w:rsidRPr="00A533C1" w14:paraId="6981E712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3C3D" w14:textId="77777777" w:rsidR="00564D3D" w:rsidRPr="00A533C1" w:rsidRDefault="00564D3D" w:rsidP="00446E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564D3D" w:rsidRPr="00F20189" w14:paraId="6B12FE2C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78A817F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5796A473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492FBC46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4756A3DE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61D95EB4" w14:textId="77777777" w:rsidR="00564D3D" w:rsidRPr="00286A4C" w:rsidRDefault="00564D3D" w:rsidP="00446EEE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564D3D" w:rsidRPr="00F20189" w14:paraId="22BAACFC" w14:textId="77777777" w:rsidTr="00446EE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2ADD592" w14:textId="77777777" w:rsidR="00564D3D" w:rsidRDefault="00564D3D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2835" w:type="dxa"/>
          </w:tcPr>
          <w:p w14:paraId="71E717FB" w14:textId="7E3321D5" w:rsidR="00564D3D" w:rsidRDefault="00564D3D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[Beenden]</w:t>
            </w:r>
          </w:p>
        </w:tc>
        <w:tc>
          <w:tcPr>
            <w:tcW w:w="2835" w:type="dxa"/>
          </w:tcPr>
          <w:p w14:paraId="498FDF23" w14:textId="77777777" w:rsidR="00564D3D" w:rsidRDefault="00564D3D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976" w:type="dxa"/>
            <w:shd w:val="pct10" w:color="auto" w:fill="auto"/>
          </w:tcPr>
          <w:p w14:paraId="2F700B5F" w14:textId="681E9458" w:rsidR="00564D3D" w:rsidRPr="00F20189" w:rsidRDefault="00377838" w:rsidP="00446EE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„Nichts ausgewählt“</w:t>
            </w:r>
          </w:p>
        </w:tc>
        <w:tc>
          <w:tcPr>
            <w:tcW w:w="426" w:type="dxa"/>
            <w:shd w:val="pct10" w:color="auto" w:fill="auto"/>
          </w:tcPr>
          <w:p w14:paraId="78710430" w14:textId="414E4DEE" w:rsidR="00564D3D" w:rsidRPr="00F20189" w:rsidRDefault="00377838" w:rsidP="00446EEE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14:paraId="1816332F" w14:textId="77777777" w:rsidR="00564D3D" w:rsidRPr="00F20189" w:rsidRDefault="00564D3D" w:rsidP="000F6CE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41E5F" w14:paraId="55E58D9B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FAFF0D" w14:textId="77777777" w:rsidR="000F6CED" w:rsidRDefault="000F6CED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441788BD" w14:textId="6CF06B26" w:rsidR="000F6CED" w:rsidRPr="00F41E5F" w:rsidRDefault="007D0CA2" w:rsidP="007D0CA2">
            <w:r>
              <w:rPr>
                <w:i/>
                <w:iCs/>
                <w:color w:val="7030A0"/>
              </w:rPr>
              <w:t>Im Programm gab es einige Pop-Ups welche im Testprotokoll vermerkt waren aber Sinn gemacht hatten</w:t>
            </w:r>
            <w:r w:rsidR="000F6CED">
              <w:rPr>
                <w:i/>
                <w:iCs/>
                <w:color w:val="7030A0"/>
              </w:rPr>
              <w:br/>
            </w:r>
            <w:bookmarkStart w:id="14" w:name="_GoBack"/>
            <w:bookmarkEnd w:id="14"/>
          </w:p>
        </w:tc>
      </w:tr>
    </w:tbl>
    <w:p w14:paraId="364A1B58" w14:textId="77777777" w:rsidR="000F6CED" w:rsidRDefault="000F6CED" w:rsidP="00DE5F0A"/>
    <w:p w14:paraId="03C175FF" w14:textId="1EAC5950" w:rsidR="00DE5F0A" w:rsidRPr="00F20189" w:rsidRDefault="00DE5F0A" w:rsidP="00DE5F0A">
      <w:pPr>
        <w:pStyle w:val="berschrift1"/>
      </w:pPr>
      <w:bookmarkStart w:id="15" w:name="_Toc441971812"/>
      <w:bookmarkStart w:id="16" w:name="_Toc276541767"/>
      <w:bookmarkEnd w:id="11"/>
      <w:proofErr w:type="spellStart"/>
      <w:r w:rsidRPr="00F20189">
        <w:t>Sign</w:t>
      </w:r>
      <w:proofErr w:type="spellEnd"/>
      <w:r w:rsidRPr="00F20189">
        <w:t>-Off</w:t>
      </w:r>
      <w:bookmarkEnd w:id="15"/>
      <w:bookmarkEnd w:id="16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20189" w14:paraId="0F45FCC1" w14:textId="77777777" w:rsidTr="00FC6735">
        <w:tc>
          <w:tcPr>
            <w:tcW w:w="9597" w:type="dxa"/>
            <w:shd w:val="clear" w:color="auto" w:fill="D9D9D9" w:themeFill="background1" w:themeFillShade="D9"/>
          </w:tcPr>
          <w:p w14:paraId="3F09AB41" w14:textId="581087E3" w:rsidR="000F6CED" w:rsidRPr="00F20189" w:rsidRDefault="000F6CED" w:rsidP="000F6CED">
            <w:pPr>
              <w:rPr>
                <w:b/>
                <w:bCs/>
              </w:rPr>
            </w:pPr>
            <w:r>
              <w:rPr>
                <w:b/>
                <w:bCs/>
              </w:rPr>
              <w:t>Mängelliste</w:t>
            </w:r>
            <w:r w:rsidR="00FC6735">
              <w:rPr>
                <w:b/>
                <w:bCs/>
              </w:rPr>
              <w:t>:</w:t>
            </w:r>
          </w:p>
          <w:p w14:paraId="70FBA85D" w14:textId="77777777" w:rsidR="000F6CED" w:rsidRPr="00344B69" w:rsidRDefault="000F6CED" w:rsidP="000F6CED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0176EA21" w14:textId="2918D0E9" w:rsidR="000F6CED" w:rsidRPr="00427405" w:rsidRDefault="00782DFE" w:rsidP="000F6CED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lastRenderedPageBreak/>
              <w:t>A3</w:t>
            </w:r>
            <w:r w:rsidR="000F6CED" w:rsidRPr="00427405">
              <w:t>:</w:t>
            </w:r>
            <w:r>
              <w:t xml:space="preserve"> Passwort wird nicht geleert nach </w:t>
            </w:r>
            <w:r w:rsidR="007D0CA2">
              <w:t>falsch Eingabe</w:t>
            </w:r>
          </w:p>
          <w:p w14:paraId="0C36040C" w14:textId="7DA1B0D4" w:rsidR="000F6CED" w:rsidRPr="00E81AD5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0F6CED" w:rsidRPr="00F20189" w14:paraId="18E40D45" w14:textId="77777777" w:rsidTr="00FC6735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0AFE3B07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lastRenderedPageBreak/>
              <w:t>Der Test</w:t>
            </w:r>
          </w:p>
          <w:p w14:paraId="562B36E3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20C3E1F0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480F9752" w14:textId="77777777" w:rsidR="000F6CED" w:rsidRPr="00F20189" w:rsidRDefault="000F6CED" w:rsidP="000F6CED"/>
          <w:p w14:paraId="192CF3FE" w14:textId="50C64411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="007D0CA2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C990A86" w14:textId="77777777" w:rsidR="000F6CED" w:rsidRPr="00F20189" w:rsidRDefault="000F6CED" w:rsidP="000F6CED"/>
          <w:p w14:paraId="115A8008" w14:textId="02FB27A7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57EE609D" w14:textId="77777777" w:rsidR="000F6CED" w:rsidRPr="00F20189" w:rsidRDefault="000F6CED" w:rsidP="000F6CED"/>
          <w:p w14:paraId="6EFD393B" w14:textId="03FD49C0" w:rsidR="000F6CED" w:rsidRPr="00F20189" w:rsidRDefault="000F6CED" w:rsidP="000F6CED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12CF9CAE" w:rsidR="000F6CED" w:rsidRPr="00966727" w:rsidRDefault="000F6CED" w:rsidP="000F6CED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="007D0CA2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4AA3ABE7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4068B4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A1A95F0" w14:textId="77777777" w:rsidR="000F6CED" w:rsidRPr="00A7073C" w:rsidRDefault="000F6CED" w:rsidP="000F6CED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3CD48A4F" w14:textId="730F837C" w:rsidR="000F6CED" w:rsidRPr="00E81AD5" w:rsidRDefault="000F6CED" w:rsidP="000F6CED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7D0CA2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</w:r>
            <w:r w:rsidR="007D0CA2">
              <w:rPr>
                <w:b/>
                <w:bCs/>
              </w:rPr>
              <w:t>08.05.2020</w:t>
            </w:r>
            <w:r w:rsidRPr="00F20189">
              <w:rPr>
                <w:b/>
                <w:bCs/>
              </w:rPr>
              <w:t xml:space="preserve">, </w:t>
            </w:r>
            <w:r w:rsidR="007D0CA2">
              <w:rPr>
                <w:b/>
                <w:bCs/>
              </w:rPr>
              <w:t>Silvio Merz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</w:p>
          <w:p w14:paraId="40CABD7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774AC633" w14:textId="15293915" w:rsidR="000F6CED" w:rsidRDefault="000F6CED" w:rsidP="00FA121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</w:r>
            <w:r w:rsidR="007D0CA2">
              <w:rPr>
                <w:b/>
                <w:bCs/>
              </w:rPr>
              <w:t xml:space="preserve">08.05.2020, </w:t>
            </w:r>
            <w:proofErr w:type="spellStart"/>
            <w:r w:rsidR="007D0CA2">
              <w:rPr>
                <w:b/>
                <w:bCs/>
              </w:rPr>
              <w:t>Diogo</w:t>
            </w:r>
            <w:proofErr w:type="spellEnd"/>
            <w:r w:rsidR="007D0CA2">
              <w:rPr>
                <w:b/>
                <w:bCs/>
              </w:rPr>
              <w:t xml:space="preserve"> </w:t>
            </w:r>
            <w:proofErr w:type="spellStart"/>
            <w:r w:rsidR="007D0CA2">
              <w:rPr>
                <w:b/>
                <w:bCs/>
              </w:rPr>
              <w:t>Caraça</w:t>
            </w:r>
            <w:proofErr w:type="spellEnd"/>
            <w:r>
              <w:rPr>
                <w:i/>
                <w:iCs/>
              </w:rPr>
              <w:t xml:space="preserve"> Autor</w:t>
            </w:r>
          </w:p>
          <w:p w14:paraId="3C06D25B" w14:textId="6CC0BA75" w:rsidR="00FA1215" w:rsidRDefault="00FA1215" w:rsidP="00FA1215">
            <w:pPr>
              <w:rPr>
                <w:b/>
                <w:bCs/>
              </w:rPr>
            </w:pPr>
          </w:p>
          <w:p w14:paraId="38BE0CB2" w14:textId="6DF9DB9B" w:rsidR="00FA1215" w:rsidRDefault="00FA1215" w:rsidP="00FA1215">
            <w:pPr>
              <w:rPr>
                <w:b/>
                <w:bCs/>
              </w:rPr>
            </w:pPr>
          </w:p>
          <w:p w14:paraId="256ACC6F" w14:textId="77777777" w:rsidR="00FA1215" w:rsidRPr="00F20189" w:rsidRDefault="00FA1215" w:rsidP="00FA1215">
            <w:pPr>
              <w:rPr>
                <w:b/>
                <w:bCs/>
              </w:rPr>
            </w:pPr>
          </w:p>
          <w:p w14:paraId="70176391" w14:textId="77777777" w:rsidR="00FA1215" w:rsidRDefault="000F6CED" w:rsidP="000F6CED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0AA28C11" w14:textId="1869EBF1" w:rsidR="000F6CED" w:rsidRPr="00F20189" w:rsidRDefault="00FA1215" w:rsidP="000F6CED">
            <w:r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</w:r>
            <w:r w:rsidR="000F6CED" w:rsidRPr="00A7073C">
              <w:rPr>
                <w:b/>
                <w:bCs/>
                <w:color w:val="008000"/>
              </w:rPr>
              <w:t>Ja ()</w:t>
            </w:r>
            <w:r w:rsidR="000F6CED" w:rsidRPr="00A7073C">
              <w:rPr>
                <w:b/>
                <w:bCs/>
                <w:color w:val="008000"/>
              </w:rPr>
              <w:tab/>
            </w:r>
            <w:r w:rsidR="000F6CED" w:rsidRPr="00A7073C">
              <w:rPr>
                <w:b/>
                <w:bCs/>
                <w:color w:val="008000"/>
              </w:rPr>
              <w:tab/>
              <w:t>Nein ( )</w:t>
            </w:r>
            <w:r w:rsidR="000F6CED" w:rsidRPr="00F20189"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  <w:t>Unterschrift (Datum, Name</w:t>
            </w:r>
            <w:r w:rsidR="000F6CED">
              <w:rPr>
                <w:b/>
                <w:bCs/>
              </w:rPr>
              <w:t xml:space="preserve"> </w:t>
            </w:r>
            <w:r w:rsidR="000F6CED" w:rsidRPr="00E81AD5">
              <w:rPr>
                <w:bCs/>
                <w:i/>
              </w:rPr>
              <w:t>Experte</w:t>
            </w:r>
            <w:r w:rsidR="000F6CED" w:rsidRPr="00F20189">
              <w:rPr>
                <w:b/>
                <w:bCs/>
              </w:rPr>
              <w:t>)</w:t>
            </w:r>
            <w:r w:rsidR="000F6CED">
              <w:rPr>
                <w:b/>
                <w:bCs/>
              </w:rPr>
              <w:br/>
            </w:r>
          </w:p>
        </w:tc>
      </w:tr>
    </w:tbl>
    <w:p w14:paraId="4F9F5292" w14:textId="77777777" w:rsidR="00FA1215" w:rsidRDefault="00FA1215"/>
    <w:sectPr w:rsidR="00FA1215" w:rsidSect="00B902AC">
      <w:headerReference w:type="default" r:id="rId7"/>
      <w:footerReference w:type="default" r:id="rId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D3372" w14:textId="77777777" w:rsidR="00C24257" w:rsidRDefault="00C24257">
      <w:r>
        <w:separator/>
      </w:r>
    </w:p>
  </w:endnote>
  <w:endnote w:type="continuationSeparator" w:id="0">
    <w:p w14:paraId="5B54A786" w14:textId="77777777" w:rsidR="00C24257" w:rsidRDefault="00C2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63C8A" w14:textId="1144EA61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D0CA2">
      <w:rPr>
        <w:rStyle w:val="Seitenzahl"/>
        <w:noProof/>
        <w:sz w:val="16"/>
        <w:szCs w:val="16"/>
      </w:rPr>
      <w:t>8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D0CA2">
      <w:rPr>
        <w:rStyle w:val="Seitenzahl"/>
        <w:noProof/>
        <w:sz w:val="16"/>
        <w:szCs w:val="16"/>
      </w:rPr>
      <w:t>8</w:t>
    </w:r>
    <w:r w:rsidRPr="00993ED8">
      <w:rPr>
        <w:rStyle w:val="Seitenzahl"/>
        <w:sz w:val="16"/>
        <w:szCs w:val="16"/>
      </w:rPr>
      <w:fldChar w:fldCharType="end"/>
    </w:r>
  </w:p>
  <w:p w14:paraId="1A1D454A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6FF7E279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06A07" w14:textId="77777777" w:rsidR="00C24257" w:rsidRDefault="00C24257">
      <w:r>
        <w:separator/>
      </w:r>
    </w:p>
  </w:footnote>
  <w:footnote w:type="continuationSeparator" w:id="0">
    <w:p w14:paraId="5D3E5F00" w14:textId="77777777" w:rsidR="00C24257" w:rsidRDefault="00C24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AD80A" w14:textId="7C8B8D9F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CE6487">
      <w:t xml:space="preserve"> BiVo2014</w:t>
    </w:r>
    <w:r w:rsidRPr="002844A4">
      <w:tab/>
    </w:r>
    <w:r>
      <w:t>Abläufe mit Scripts automatisieren</w:t>
    </w:r>
  </w:p>
  <w:p w14:paraId="395EFAE8" w14:textId="73007ED6" w:rsidR="00071867" w:rsidRDefault="00002E4B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LB2 </w:t>
    </w:r>
    <w:r w:rsidR="007F517E">
      <w:rPr>
        <w:sz w:val="28"/>
        <w:szCs w:val="28"/>
      </w:rPr>
      <w:t xml:space="preserve">Meilenstein B2 </w:t>
    </w:r>
    <w:r>
      <w:rPr>
        <w:sz w:val="28"/>
        <w:szCs w:val="28"/>
      </w:rPr>
      <w:t>Teama</w:t>
    </w:r>
    <w:r w:rsidR="00071867">
      <w:rPr>
        <w:sz w:val="28"/>
        <w:szCs w:val="28"/>
      </w:rPr>
      <w:t xml:space="preserve">ufgabe 2 </w:t>
    </w:r>
    <w:r w:rsidR="007F517E"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 w:rsidR="007F517E">
      <w:rPr>
        <w:sz w:val="28"/>
        <w:szCs w:val="28"/>
      </w:rPr>
      <w:t xml:space="preserve">Meilenstein C2 </w:t>
    </w:r>
    <w:r>
      <w:rPr>
        <w:sz w:val="28"/>
        <w:szCs w:val="28"/>
      </w:rPr>
      <w:t xml:space="preserve">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113766"/>
    <w:multiLevelType w:val="hybridMultilevel"/>
    <w:tmpl w:val="FF98F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28199E"/>
    <w:multiLevelType w:val="hybridMultilevel"/>
    <w:tmpl w:val="75A23F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0"/>
  </w:num>
  <w:num w:numId="4">
    <w:abstractNumId w:val="21"/>
  </w:num>
  <w:num w:numId="5">
    <w:abstractNumId w:val="21"/>
  </w:num>
  <w:num w:numId="6">
    <w:abstractNumId w:val="15"/>
  </w:num>
  <w:num w:numId="7">
    <w:abstractNumId w:val="6"/>
  </w:num>
  <w:num w:numId="8">
    <w:abstractNumId w:val="14"/>
  </w:num>
  <w:num w:numId="9">
    <w:abstractNumId w:val="12"/>
  </w:num>
  <w:num w:numId="10">
    <w:abstractNumId w:val="9"/>
  </w:num>
  <w:num w:numId="11">
    <w:abstractNumId w:val="0"/>
  </w:num>
  <w:num w:numId="12">
    <w:abstractNumId w:val="16"/>
  </w:num>
  <w:num w:numId="13">
    <w:abstractNumId w:val="8"/>
  </w:num>
  <w:num w:numId="14">
    <w:abstractNumId w:val="17"/>
  </w:num>
  <w:num w:numId="15">
    <w:abstractNumId w:val="5"/>
  </w:num>
  <w:num w:numId="16">
    <w:abstractNumId w:val="13"/>
  </w:num>
  <w:num w:numId="17">
    <w:abstractNumId w:val="2"/>
  </w:num>
  <w:num w:numId="18">
    <w:abstractNumId w:val="1"/>
  </w:num>
  <w:num w:numId="19">
    <w:abstractNumId w:val="22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22"/>
    <w:rsid w:val="00002E4B"/>
    <w:rsid w:val="00024DCC"/>
    <w:rsid w:val="00041AF8"/>
    <w:rsid w:val="00041CB8"/>
    <w:rsid w:val="0004783A"/>
    <w:rsid w:val="00056B93"/>
    <w:rsid w:val="00071867"/>
    <w:rsid w:val="00071946"/>
    <w:rsid w:val="00087F2A"/>
    <w:rsid w:val="00095957"/>
    <w:rsid w:val="000A6F13"/>
    <w:rsid w:val="000A7E6B"/>
    <w:rsid w:val="000B0A78"/>
    <w:rsid w:val="000F0FC0"/>
    <w:rsid w:val="000F11A3"/>
    <w:rsid w:val="000F6CED"/>
    <w:rsid w:val="0011569B"/>
    <w:rsid w:val="001222EE"/>
    <w:rsid w:val="00126097"/>
    <w:rsid w:val="00130D47"/>
    <w:rsid w:val="00132F3E"/>
    <w:rsid w:val="00137D95"/>
    <w:rsid w:val="00140272"/>
    <w:rsid w:val="001508D0"/>
    <w:rsid w:val="00151AB6"/>
    <w:rsid w:val="00153214"/>
    <w:rsid w:val="00157388"/>
    <w:rsid w:val="00161A36"/>
    <w:rsid w:val="001726E7"/>
    <w:rsid w:val="00172ECD"/>
    <w:rsid w:val="00181A45"/>
    <w:rsid w:val="0018554E"/>
    <w:rsid w:val="00191B2E"/>
    <w:rsid w:val="001953E3"/>
    <w:rsid w:val="00195488"/>
    <w:rsid w:val="001B632C"/>
    <w:rsid w:val="001C7E56"/>
    <w:rsid w:val="001F2FD0"/>
    <w:rsid w:val="00205947"/>
    <w:rsid w:val="00213FA0"/>
    <w:rsid w:val="00217F1E"/>
    <w:rsid w:val="00225719"/>
    <w:rsid w:val="0022604D"/>
    <w:rsid w:val="0023049B"/>
    <w:rsid w:val="00231595"/>
    <w:rsid w:val="0023431F"/>
    <w:rsid w:val="00242760"/>
    <w:rsid w:val="00247D2E"/>
    <w:rsid w:val="002506B9"/>
    <w:rsid w:val="00266422"/>
    <w:rsid w:val="00285179"/>
    <w:rsid w:val="00291973"/>
    <w:rsid w:val="00295CF0"/>
    <w:rsid w:val="002A17D0"/>
    <w:rsid w:val="002C55B7"/>
    <w:rsid w:val="002C7A9F"/>
    <w:rsid w:val="002E2554"/>
    <w:rsid w:val="002E3C78"/>
    <w:rsid w:val="002F4A80"/>
    <w:rsid w:val="00300DED"/>
    <w:rsid w:val="00307327"/>
    <w:rsid w:val="00337E19"/>
    <w:rsid w:val="003432D2"/>
    <w:rsid w:val="003525B1"/>
    <w:rsid w:val="0035474E"/>
    <w:rsid w:val="00366D37"/>
    <w:rsid w:val="00373A96"/>
    <w:rsid w:val="00377339"/>
    <w:rsid w:val="00377838"/>
    <w:rsid w:val="003909EC"/>
    <w:rsid w:val="003A2611"/>
    <w:rsid w:val="003C175D"/>
    <w:rsid w:val="003C2D26"/>
    <w:rsid w:val="003D2A4A"/>
    <w:rsid w:val="003D4990"/>
    <w:rsid w:val="00410330"/>
    <w:rsid w:val="004229A3"/>
    <w:rsid w:val="004269F5"/>
    <w:rsid w:val="00445289"/>
    <w:rsid w:val="004479FE"/>
    <w:rsid w:val="00460C06"/>
    <w:rsid w:val="00460C73"/>
    <w:rsid w:val="00460D20"/>
    <w:rsid w:val="0046419C"/>
    <w:rsid w:val="004647CA"/>
    <w:rsid w:val="00464ECE"/>
    <w:rsid w:val="00470701"/>
    <w:rsid w:val="00470D94"/>
    <w:rsid w:val="004742FC"/>
    <w:rsid w:val="00484606"/>
    <w:rsid w:val="004875FB"/>
    <w:rsid w:val="00495822"/>
    <w:rsid w:val="00496436"/>
    <w:rsid w:val="004A31E8"/>
    <w:rsid w:val="004B5C00"/>
    <w:rsid w:val="004D43BB"/>
    <w:rsid w:val="004D607C"/>
    <w:rsid w:val="004E57A9"/>
    <w:rsid w:val="004F4DA1"/>
    <w:rsid w:val="00500815"/>
    <w:rsid w:val="0050194A"/>
    <w:rsid w:val="00502A8A"/>
    <w:rsid w:val="00503DA6"/>
    <w:rsid w:val="00524271"/>
    <w:rsid w:val="00540174"/>
    <w:rsid w:val="005404F4"/>
    <w:rsid w:val="00543F17"/>
    <w:rsid w:val="00564D3D"/>
    <w:rsid w:val="005820D8"/>
    <w:rsid w:val="005C2076"/>
    <w:rsid w:val="005C5878"/>
    <w:rsid w:val="005D3D7A"/>
    <w:rsid w:val="005D768A"/>
    <w:rsid w:val="005E4412"/>
    <w:rsid w:val="00606718"/>
    <w:rsid w:val="00611041"/>
    <w:rsid w:val="00636631"/>
    <w:rsid w:val="00664081"/>
    <w:rsid w:val="0066468C"/>
    <w:rsid w:val="0067397A"/>
    <w:rsid w:val="00682756"/>
    <w:rsid w:val="0068326B"/>
    <w:rsid w:val="00685BB9"/>
    <w:rsid w:val="006936A7"/>
    <w:rsid w:val="00695F7E"/>
    <w:rsid w:val="006A2E2E"/>
    <w:rsid w:val="006A36ED"/>
    <w:rsid w:val="006B327A"/>
    <w:rsid w:val="006B7E9D"/>
    <w:rsid w:val="006C2A53"/>
    <w:rsid w:val="006D178C"/>
    <w:rsid w:val="006D4D46"/>
    <w:rsid w:val="006E14BA"/>
    <w:rsid w:val="006E26CB"/>
    <w:rsid w:val="006F3EE7"/>
    <w:rsid w:val="006F42B1"/>
    <w:rsid w:val="006F6222"/>
    <w:rsid w:val="006F76AD"/>
    <w:rsid w:val="00701DF1"/>
    <w:rsid w:val="007146C0"/>
    <w:rsid w:val="00724BB6"/>
    <w:rsid w:val="007276AC"/>
    <w:rsid w:val="00743ACC"/>
    <w:rsid w:val="00782DFE"/>
    <w:rsid w:val="00785541"/>
    <w:rsid w:val="00786243"/>
    <w:rsid w:val="00793BCF"/>
    <w:rsid w:val="00794B33"/>
    <w:rsid w:val="007A5B0B"/>
    <w:rsid w:val="007A5B7F"/>
    <w:rsid w:val="007B6FC0"/>
    <w:rsid w:val="007D0CA2"/>
    <w:rsid w:val="007F517E"/>
    <w:rsid w:val="008052A2"/>
    <w:rsid w:val="00813317"/>
    <w:rsid w:val="008241BE"/>
    <w:rsid w:val="00825508"/>
    <w:rsid w:val="00860C5E"/>
    <w:rsid w:val="00861849"/>
    <w:rsid w:val="008733A0"/>
    <w:rsid w:val="00877AA6"/>
    <w:rsid w:val="00881647"/>
    <w:rsid w:val="00887237"/>
    <w:rsid w:val="008A1A5C"/>
    <w:rsid w:val="008A5379"/>
    <w:rsid w:val="008B1768"/>
    <w:rsid w:val="008C1342"/>
    <w:rsid w:val="008C7A3C"/>
    <w:rsid w:val="008D5E55"/>
    <w:rsid w:val="008E5A27"/>
    <w:rsid w:val="009107B6"/>
    <w:rsid w:val="00912EC7"/>
    <w:rsid w:val="00927F21"/>
    <w:rsid w:val="00930E85"/>
    <w:rsid w:val="00943977"/>
    <w:rsid w:val="00950C07"/>
    <w:rsid w:val="00966727"/>
    <w:rsid w:val="009753C3"/>
    <w:rsid w:val="00976C8C"/>
    <w:rsid w:val="0098534E"/>
    <w:rsid w:val="00993ED8"/>
    <w:rsid w:val="009B1890"/>
    <w:rsid w:val="009B4DF6"/>
    <w:rsid w:val="009E24EF"/>
    <w:rsid w:val="009F1295"/>
    <w:rsid w:val="00A01502"/>
    <w:rsid w:val="00A12BB8"/>
    <w:rsid w:val="00A12C06"/>
    <w:rsid w:val="00A17146"/>
    <w:rsid w:val="00A226EB"/>
    <w:rsid w:val="00A3621A"/>
    <w:rsid w:val="00A4034A"/>
    <w:rsid w:val="00A44D45"/>
    <w:rsid w:val="00A533C1"/>
    <w:rsid w:val="00A61488"/>
    <w:rsid w:val="00A66480"/>
    <w:rsid w:val="00A7073C"/>
    <w:rsid w:val="00A710F3"/>
    <w:rsid w:val="00A7265E"/>
    <w:rsid w:val="00A76B2F"/>
    <w:rsid w:val="00A94299"/>
    <w:rsid w:val="00A96D01"/>
    <w:rsid w:val="00A96F65"/>
    <w:rsid w:val="00A97A53"/>
    <w:rsid w:val="00AD3172"/>
    <w:rsid w:val="00AD7B7A"/>
    <w:rsid w:val="00AE758A"/>
    <w:rsid w:val="00AF2E40"/>
    <w:rsid w:val="00B0561D"/>
    <w:rsid w:val="00B16DA3"/>
    <w:rsid w:val="00B2181B"/>
    <w:rsid w:val="00B31C25"/>
    <w:rsid w:val="00B35160"/>
    <w:rsid w:val="00B572B3"/>
    <w:rsid w:val="00B7273F"/>
    <w:rsid w:val="00B902AC"/>
    <w:rsid w:val="00BA18D2"/>
    <w:rsid w:val="00BA25D9"/>
    <w:rsid w:val="00BB3D51"/>
    <w:rsid w:val="00BD0F71"/>
    <w:rsid w:val="00BD3661"/>
    <w:rsid w:val="00BD6493"/>
    <w:rsid w:val="00BE61F9"/>
    <w:rsid w:val="00BF313E"/>
    <w:rsid w:val="00C142DC"/>
    <w:rsid w:val="00C14D20"/>
    <w:rsid w:val="00C15B1F"/>
    <w:rsid w:val="00C24257"/>
    <w:rsid w:val="00C41A1E"/>
    <w:rsid w:val="00C45E66"/>
    <w:rsid w:val="00C5256C"/>
    <w:rsid w:val="00C52606"/>
    <w:rsid w:val="00C55324"/>
    <w:rsid w:val="00C62951"/>
    <w:rsid w:val="00C8064D"/>
    <w:rsid w:val="00C847E0"/>
    <w:rsid w:val="00C87068"/>
    <w:rsid w:val="00C93114"/>
    <w:rsid w:val="00CA11E0"/>
    <w:rsid w:val="00CA3283"/>
    <w:rsid w:val="00CA401E"/>
    <w:rsid w:val="00CA7765"/>
    <w:rsid w:val="00CD0832"/>
    <w:rsid w:val="00CD4305"/>
    <w:rsid w:val="00CD6B5B"/>
    <w:rsid w:val="00CE6487"/>
    <w:rsid w:val="00D131FD"/>
    <w:rsid w:val="00D13F05"/>
    <w:rsid w:val="00D16657"/>
    <w:rsid w:val="00D204E4"/>
    <w:rsid w:val="00D20543"/>
    <w:rsid w:val="00D25779"/>
    <w:rsid w:val="00D30E3A"/>
    <w:rsid w:val="00D34801"/>
    <w:rsid w:val="00D6492F"/>
    <w:rsid w:val="00D70535"/>
    <w:rsid w:val="00D706F5"/>
    <w:rsid w:val="00D76466"/>
    <w:rsid w:val="00DB18FF"/>
    <w:rsid w:val="00DB66EC"/>
    <w:rsid w:val="00DD11A1"/>
    <w:rsid w:val="00DD214F"/>
    <w:rsid w:val="00DD258A"/>
    <w:rsid w:val="00DE14A4"/>
    <w:rsid w:val="00DE29AF"/>
    <w:rsid w:val="00DE5F0A"/>
    <w:rsid w:val="00DE7C59"/>
    <w:rsid w:val="00DF6003"/>
    <w:rsid w:val="00E06091"/>
    <w:rsid w:val="00E1258D"/>
    <w:rsid w:val="00E139A2"/>
    <w:rsid w:val="00E2076E"/>
    <w:rsid w:val="00E256DA"/>
    <w:rsid w:val="00E35948"/>
    <w:rsid w:val="00E37630"/>
    <w:rsid w:val="00E41C19"/>
    <w:rsid w:val="00E46B65"/>
    <w:rsid w:val="00E46C3D"/>
    <w:rsid w:val="00E5410A"/>
    <w:rsid w:val="00E551C9"/>
    <w:rsid w:val="00E62A54"/>
    <w:rsid w:val="00E62D70"/>
    <w:rsid w:val="00E72639"/>
    <w:rsid w:val="00E81AD5"/>
    <w:rsid w:val="00EB177E"/>
    <w:rsid w:val="00EB6507"/>
    <w:rsid w:val="00EC0EDF"/>
    <w:rsid w:val="00ED2CA4"/>
    <w:rsid w:val="00EE0E08"/>
    <w:rsid w:val="00EE5F6D"/>
    <w:rsid w:val="00EE75C6"/>
    <w:rsid w:val="00EF12F6"/>
    <w:rsid w:val="00EF6CA3"/>
    <w:rsid w:val="00F030D1"/>
    <w:rsid w:val="00F1083A"/>
    <w:rsid w:val="00F162B5"/>
    <w:rsid w:val="00F26827"/>
    <w:rsid w:val="00F30286"/>
    <w:rsid w:val="00F419EC"/>
    <w:rsid w:val="00F5764E"/>
    <w:rsid w:val="00F65D60"/>
    <w:rsid w:val="00F75655"/>
    <w:rsid w:val="00FA1215"/>
    <w:rsid w:val="00FA4B77"/>
    <w:rsid w:val="00FB4A22"/>
    <w:rsid w:val="00FB6C0D"/>
    <w:rsid w:val="00FC26F1"/>
    <w:rsid w:val="00FC6735"/>
    <w:rsid w:val="00FD5180"/>
    <w:rsid w:val="00FE4D9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C3C3D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0F6CED"/>
    <w:rPr>
      <w:b/>
      <w:bCs/>
    </w:rPr>
  </w:style>
  <w:style w:type="paragraph" w:styleId="Listenabsatz">
    <w:name w:val="List Paragraph"/>
    <w:basedOn w:val="Standard"/>
    <w:uiPriority w:val="34"/>
    <w:qFormat/>
    <w:rsid w:val="0024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1124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Silvio Merz</cp:lastModifiedBy>
  <cp:revision>3</cp:revision>
  <cp:lastPrinted>2009-09-07T09:23:00Z</cp:lastPrinted>
  <dcterms:created xsi:type="dcterms:W3CDTF">2020-05-08T11:54:00Z</dcterms:created>
  <dcterms:modified xsi:type="dcterms:W3CDTF">2020-05-08T12:36:00Z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