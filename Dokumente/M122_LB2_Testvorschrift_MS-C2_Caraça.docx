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87D1" w14:textId="77777777" w:rsidR="00B902AC" w:rsidRDefault="00B902AC" w:rsidP="00DE5F0A">
      <w:pPr>
        <w:pStyle w:val="berschrift1"/>
      </w:pPr>
      <w:r>
        <w:t>Teilnehmer/in</w:t>
      </w:r>
      <w:r w:rsidR="00BA18D2">
        <w:t xml:space="preserve">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2794D576" w14:textId="77777777" w:rsidR="006B327A" w:rsidRDefault="007A5B7F" w:rsidP="00410330">
            <w:pPr>
              <w:rPr>
                <w:sz w:val="18"/>
                <w:szCs w:val="18"/>
                <w:lang w:val="pt-PT"/>
              </w:rPr>
            </w:pPr>
            <w:r w:rsidRPr="006B327A">
              <w:rPr>
                <w:sz w:val="18"/>
                <w:szCs w:val="18"/>
                <w:lang w:val="pt-PT"/>
              </w:rPr>
              <w:t>Name:</w:t>
            </w:r>
          </w:p>
          <w:p w14:paraId="5CF61D26" w14:textId="77777777" w:rsidR="007A5B7F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Merz</w:t>
            </w:r>
          </w:p>
          <w:p w14:paraId="03B8320C" w14:textId="1D441441" w:rsidR="006B327A" w:rsidRPr="006B327A" w:rsidRDefault="006B327A" w:rsidP="00410330">
            <w:pPr>
              <w:rPr>
                <w:sz w:val="18"/>
                <w:szCs w:val="18"/>
                <w:lang w:val="pt-PT"/>
              </w:rPr>
            </w:pPr>
            <w:r>
              <w:rPr>
                <w:sz w:val="18"/>
                <w:szCs w:val="18"/>
                <w:lang w:val="pt-PT"/>
              </w:rPr>
              <w:t>Caraça</w:t>
            </w:r>
          </w:p>
        </w:tc>
        <w:tc>
          <w:tcPr>
            <w:tcW w:w="4678" w:type="dxa"/>
            <w:gridSpan w:val="2"/>
          </w:tcPr>
          <w:p w14:paraId="734E6155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791CCE7E" w14:textId="77777777" w:rsidR="006B327A" w:rsidRDefault="006B327A" w:rsidP="00410330">
            <w:pPr>
              <w:rPr>
                <w:sz w:val="18"/>
              </w:rPr>
            </w:pPr>
            <w:r>
              <w:rPr>
                <w:sz w:val="18"/>
              </w:rPr>
              <w:t>Silvio</w:t>
            </w:r>
          </w:p>
          <w:p w14:paraId="4C64B706" w14:textId="4E9A428C" w:rsidR="006B327A" w:rsidRPr="00A97A53" w:rsidRDefault="006B327A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Diogo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:rsidRPr="00750B88" w14:paraId="7A62086C" w14:textId="77777777">
        <w:trPr>
          <w:trHeight w:val="907"/>
        </w:trPr>
        <w:tc>
          <w:tcPr>
            <w:tcW w:w="3118" w:type="dxa"/>
          </w:tcPr>
          <w:p w14:paraId="432C215A" w14:textId="726C87EA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r w:rsidR="006B327A">
              <w:rPr>
                <w:sz w:val="18"/>
                <w:szCs w:val="18"/>
              </w:rPr>
              <w:t xml:space="preserve"> 22.03.2020</w:t>
            </w:r>
          </w:p>
        </w:tc>
        <w:tc>
          <w:tcPr>
            <w:tcW w:w="3119" w:type="dxa"/>
            <w:gridSpan w:val="2"/>
          </w:tcPr>
          <w:p w14:paraId="0F0857A9" w14:textId="3A4F9805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6B327A">
              <w:rPr>
                <w:sz w:val="18"/>
              </w:rPr>
              <w:t xml:space="preserve"> AP17c</w:t>
            </w:r>
          </w:p>
        </w:tc>
        <w:tc>
          <w:tcPr>
            <w:tcW w:w="3119" w:type="dxa"/>
          </w:tcPr>
          <w:p w14:paraId="4E179954" w14:textId="10602C44" w:rsidR="00CD0832" w:rsidRPr="00750B88" w:rsidRDefault="00CD0832" w:rsidP="00410330">
            <w:pPr>
              <w:rPr>
                <w:sz w:val="18"/>
                <w:szCs w:val="18"/>
                <w:lang w:val="pt-PT"/>
              </w:rPr>
            </w:pPr>
            <w:r w:rsidRPr="00750B88">
              <w:rPr>
                <w:sz w:val="18"/>
                <w:szCs w:val="18"/>
                <w:lang w:val="pt-PT"/>
              </w:rPr>
              <w:t>Team:</w:t>
            </w:r>
            <w:r w:rsidR="006F76AD" w:rsidRPr="00750B88">
              <w:rPr>
                <w:sz w:val="18"/>
                <w:szCs w:val="18"/>
                <w:lang w:val="pt-PT"/>
              </w:rPr>
              <w:t xml:space="preserve"> Silvio_Diogo_PC-Optimizer</w:t>
            </w:r>
          </w:p>
        </w:tc>
      </w:tr>
    </w:tbl>
    <w:p w14:paraId="02E7E337" w14:textId="77777777" w:rsidR="00DE5F0A" w:rsidRPr="00750B88" w:rsidRDefault="00DE5F0A" w:rsidP="000A7E6B">
      <w:pPr>
        <w:rPr>
          <w:lang w:val="pt-PT"/>
        </w:rPr>
      </w:pPr>
    </w:p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E98D141" w:rsidR="00927F21" w:rsidRPr="00307327" w:rsidRDefault="00307327" w:rsidP="00307327">
      <w:pPr>
        <w:rPr>
          <w:lang w:eastAsia="de-DE"/>
        </w:rPr>
      </w:pPr>
      <w:r w:rsidRPr="00307327">
        <w:rPr>
          <w:lang w:eastAsia="de-DE"/>
        </w:rPr>
        <w:t>Systemtest mit Black-Box-Testverf</w:t>
      </w:r>
      <w:r>
        <w:rPr>
          <w:lang w:eastAsia="de-DE"/>
        </w:rPr>
        <w:t>ahren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135C2CBB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VM</w:t>
      </w:r>
      <w:r w:rsidR="00CD6B5B">
        <w:rPr>
          <w:lang w:eastAsia="de-DE"/>
        </w:rPr>
        <w:t xml:space="preserve"> mit Windows 10</w:t>
      </w:r>
    </w:p>
    <w:p w14:paraId="6D352FE7" w14:textId="77777777" w:rsidR="000B0A78" w:rsidRDefault="00927F21" w:rsidP="000B0A78">
      <w:pPr>
        <w:pStyle w:val="Listenabsatz"/>
        <w:numPr>
          <w:ilvl w:val="0"/>
          <w:numId w:val="25"/>
        </w:numPr>
        <w:rPr>
          <w:lang w:eastAsia="de-DE"/>
        </w:rPr>
      </w:pPr>
      <w:r w:rsidRPr="00927F21">
        <w:rPr>
          <w:lang w:eastAsia="de-DE"/>
        </w:rPr>
        <w:t>A</w:t>
      </w:r>
      <w:r w:rsidR="00CD6B5B">
        <w:rPr>
          <w:lang w:eastAsia="de-DE"/>
        </w:rPr>
        <w:t>ktivitätsdiagramm</w:t>
      </w:r>
      <w:r w:rsidR="00095957">
        <w:rPr>
          <w:lang w:eastAsia="de-DE"/>
        </w:rPr>
        <w:t>, Funktionsmodell und Storyboards</w:t>
      </w:r>
      <w:r w:rsidR="00CD6B5B">
        <w:rPr>
          <w:lang w:eastAsia="de-DE"/>
        </w:rPr>
        <w:t xml:space="preserve"> des Programmes</w:t>
      </w:r>
    </w:p>
    <w:p w14:paraId="7DB813B8" w14:textId="68505762" w:rsidR="00927F21" w:rsidRPr="00927F21" w:rsidRDefault="004F4DA1" w:rsidP="000B0A78">
      <w:pPr>
        <w:pStyle w:val="Listenabsatz"/>
        <w:numPr>
          <w:ilvl w:val="0"/>
          <w:numId w:val="25"/>
        </w:numPr>
        <w:rPr>
          <w:lang w:eastAsia="de-DE"/>
        </w:rPr>
      </w:pPr>
      <w:r>
        <w:rPr>
          <w:lang w:eastAsia="de-DE"/>
        </w:rPr>
        <w:t xml:space="preserve">Windows </w:t>
      </w:r>
      <w:r w:rsidR="001953E3">
        <w:rPr>
          <w:lang w:eastAsia="de-DE"/>
        </w:rPr>
        <w:t>PowerShell</w:t>
      </w:r>
      <w:r>
        <w:rPr>
          <w:lang w:eastAsia="de-DE"/>
        </w:rPr>
        <w:t xml:space="preserve"> ISE</w:t>
      </w:r>
    </w:p>
    <w:p w14:paraId="30C80641" w14:textId="7A602BDB" w:rsidR="00DE5F0A" w:rsidRDefault="00DE5F0A" w:rsidP="00DE5F0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567F71BC" w14:textId="3E61A726" w:rsidR="00927F21" w:rsidRPr="00927F21" w:rsidRDefault="004229A3" w:rsidP="00095957">
      <w:pPr>
        <w:rPr>
          <w:lang w:eastAsia="de-DE"/>
        </w:rPr>
      </w:pPr>
      <w:r>
        <w:rPr>
          <w:lang w:eastAsia="de-DE"/>
        </w:rPr>
        <w:t>keine</w:t>
      </w:r>
    </w:p>
    <w:p w14:paraId="59E67865" w14:textId="646E7589" w:rsidR="00DE5F0A" w:rsidRDefault="00DE5F0A" w:rsidP="00DE5F0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711F954B" w14:textId="77777777" w:rsidR="00A533C1" w:rsidRDefault="00927F21" w:rsidP="00A533C1">
      <w:pPr>
        <w:pStyle w:val="Listenabsatz"/>
        <w:numPr>
          <w:ilvl w:val="0"/>
          <w:numId w:val="24"/>
        </w:numPr>
        <w:rPr>
          <w:lang w:eastAsia="de-DE"/>
        </w:rPr>
      </w:pPr>
      <w:r w:rsidRPr="002E2554">
        <w:rPr>
          <w:lang w:eastAsia="de-DE"/>
        </w:rPr>
        <w:t>Testdaten</w:t>
      </w:r>
      <w:r w:rsidR="004D607C">
        <w:rPr>
          <w:lang w:eastAsia="de-DE"/>
        </w:rPr>
        <w:t xml:space="preserve"> der Testprotokolle</w:t>
      </w:r>
    </w:p>
    <w:p w14:paraId="42B588DD" w14:textId="77777777" w:rsidR="00A533C1" w:rsidRDefault="004229A3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 xml:space="preserve">Administratorrechte </w:t>
      </w:r>
      <w:r w:rsidR="0098534E">
        <w:rPr>
          <w:lang w:eastAsia="de-DE"/>
        </w:rPr>
        <w:t xml:space="preserve">für das Programm </w:t>
      </w:r>
      <w:r>
        <w:rPr>
          <w:lang w:eastAsia="de-DE"/>
        </w:rPr>
        <w:t>werden gebraucht</w:t>
      </w:r>
    </w:p>
    <w:p w14:paraId="7C9FF3FD" w14:textId="02C781F9" w:rsidR="00927F2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Papierkorb, Downloads-, Musik- &amp; Video-Ordner sollten Inhalt enthalten</w:t>
      </w:r>
    </w:p>
    <w:p w14:paraId="7BDC07ED" w14:textId="20DA7B8D" w:rsidR="00A533C1" w:rsidRDefault="00A533C1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Temporäre Dateien sollten existieren</w:t>
      </w:r>
    </w:p>
    <w:p w14:paraId="78C28E09" w14:textId="029F93DC" w:rsidR="00A533C1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lastRenderedPageBreak/>
        <w:t>Apps sollten im Autostart enthalten sein</w:t>
      </w:r>
    </w:p>
    <w:p w14:paraId="3EF804C3" w14:textId="1470D5F2" w:rsidR="00AD7B7A" w:rsidRPr="002E2554" w:rsidRDefault="00AD7B7A" w:rsidP="00A533C1">
      <w:pPr>
        <w:pStyle w:val="Listenabsatz"/>
        <w:numPr>
          <w:ilvl w:val="0"/>
          <w:numId w:val="24"/>
        </w:numPr>
        <w:rPr>
          <w:lang w:eastAsia="de-DE"/>
        </w:rPr>
      </w:pPr>
      <w:r>
        <w:rPr>
          <w:lang w:eastAsia="de-DE"/>
        </w:rPr>
        <w:t>Prozesse sollten laufen (z.B. Web-Browser, andere Programme, usw)</w:t>
      </w:r>
    </w:p>
    <w:p w14:paraId="78B08D3E" w14:textId="2B2062F2" w:rsidR="00DE5F0A" w:rsidRDefault="00DE5F0A" w:rsidP="00DE5F0A">
      <w:pPr>
        <w:pStyle w:val="berschrift2"/>
      </w:pPr>
      <w:bookmarkStart w:id="6" w:name="_Toc276541758"/>
      <w:r w:rsidRPr="00BE7CC6">
        <w:t>Abbruchkriterien</w:t>
      </w:r>
      <w:bookmarkEnd w:id="6"/>
    </w:p>
    <w:p w14:paraId="14809789" w14:textId="49CA67F6" w:rsidR="00927F21" w:rsidRPr="00927F21" w:rsidRDefault="00927F21" w:rsidP="001C7E56">
      <w:pPr>
        <w:rPr>
          <w:lang w:eastAsia="de-DE"/>
        </w:rPr>
      </w:pPr>
      <w:r w:rsidRPr="00927F21">
        <w:rPr>
          <w:lang w:eastAsia="de-DE"/>
        </w:rPr>
        <w:t>Rote Fehlermeldungen in der Konsole</w:t>
      </w:r>
      <w:r w:rsidR="00A710F3">
        <w:rPr>
          <w:lang w:eastAsia="de-DE"/>
        </w:rPr>
        <w:t>, Programmabsturz</w:t>
      </w:r>
    </w:p>
    <w:p w14:paraId="0EE57CC7" w14:textId="2C8D838A" w:rsidR="00927F21" w:rsidRPr="00927F21" w:rsidRDefault="00DE5F0A" w:rsidP="00927F21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58BEC972" w:rsidR="00DE5F0A" w:rsidRPr="006A2E2E" w:rsidRDefault="009F1295" w:rsidP="009F1295">
      <w:r>
        <w:t>keine</w:t>
      </w:r>
    </w:p>
    <w:p w14:paraId="684F4A3F" w14:textId="77777777" w:rsidR="00DE5F0A" w:rsidRPr="00F20189" w:rsidRDefault="00DE5F0A" w:rsidP="00DE5F0A">
      <w:pPr>
        <w:pStyle w:val="berschrift1"/>
      </w:pPr>
      <w:bookmarkStart w:id="8" w:name="_Toc441971807"/>
      <w:r w:rsidRPr="00F20189">
        <w:br w:type="page"/>
      </w: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7115EF6D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PC Optimzier</w:t>
            </w:r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5A65315C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="008B1768">
              <w:rPr>
                <w:i/>
                <w:iCs/>
              </w:rPr>
              <w:t>1.0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475C8CB" w14:textId="6C8C38A0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PCOptimizer.ps1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5D88A6A6" w:rsidR="00DE5F0A" w:rsidRPr="00F20189" w:rsidRDefault="0050194A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09D18E3C" w:rsidR="00DE5F0A" w:rsidRPr="00F20189" w:rsidRDefault="008B1768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Diogo Caraça, Silvio Merz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6C15F9F2" w:rsidR="00DE5F0A" w:rsidRPr="00087F2A" w:rsidRDefault="00750B88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08.05.2020</w:t>
            </w: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5AFA8DC1" w:rsidR="00DE5F0A" w:rsidRPr="00087F2A" w:rsidRDefault="00750B88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Diogo Caraça</w:t>
            </w: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10" w:name="_Toc276541762"/>
      <w:bookmarkStart w:id="11" w:name="_Toc441971811"/>
      <w:r>
        <w:t>Testgruppe &lt;&lt;A&gt;&gt;</w:t>
      </w:r>
      <w:bookmarkEnd w:id="10"/>
    </w:p>
    <w:tbl>
      <w:tblPr>
        <w:tblW w:w="968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551"/>
        <w:gridCol w:w="985"/>
      </w:tblGrid>
      <w:tr w:rsidR="00DE5F0A" w:rsidRPr="00F20189" w14:paraId="7459492A" w14:textId="77777777" w:rsidTr="00750B88">
        <w:trPr>
          <w:tblHeader/>
        </w:trPr>
        <w:tc>
          <w:tcPr>
            <w:tcW w:w="96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6F697E15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A12C06">
              <w:rPr>
                <w:color w:val="008000"/>
              </w:rPr>
              <w:t xml:space="preserve"> </w:t>
            </w:r>
            <w:r w:rsidR="00A12C06" w:rsidRPr="00A12C06">
              <w:t>Login-Fenster (Passwort)</w:t>
            </w:r>
            <w:r>
              <w:rPr>
                <w:color w:val="008000"/>
              </w:rPr>
              <w:t xml:space="preserve"> </w:t>
            </w:r>
          </w:p>
        </w:tc>
      </w:tr>
      <w:tr w:rsidR="00DE5F0A" w:rsidRPr="00F20189" w14:paraId="08900412" w14:textId="77777777" w:rsidTr="00750B88">
        <w:trPr>
          <w:tblHeader/>
        </w:trPr>
        <w:tc>
          <w:tcPr>
            <w:tcW w:w="96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50A38F5F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A12C06" w:rsidRPr="00A12C06">
              <w:t>Script starten und Testfälle einzeln durchspielen</w:t>
            </w:r>
          </w:p>
        </w:tc>
      </w:tr>
      <w:tr w:rsidR="00DE5F0A" w:rsidRPr="00F20189" w14:paraId="444EB1D9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551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985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6F76AD" w14:paraId="56907F21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2721FC12" w14:textId="77777777" w:rsidR="00DE5F0A" w:rsidRPr="006F76AD" w:rsidRDefault="00A12C06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r w:rsidR="006F76AD" w:rsidRPr="006F76AD">
              <w:rPr>
                <w:b/>
                <w:bCs/>
                <w:lang w:val="en-US"/>
              </w:rPr>
              <w:t>PC-Optimizer_Admin</w:t>
            </w:r>
            <w:r w:rsidRPr="006F76AD">
              <w:rPr>
                <w:b/>
                <w:bCs/>
                <w:lang w:val="en-US"/>
              </w:rPr>
              <w:t>»</w:t>
            </w:r>
          </w:p>
          <w:p w14:paraId="7EBB6649" w14:textId="4AD01A5C" w:rsidR="006F76AD" w:rsidRPr="006F76AD" w:rsidRDefault="006F76AD" w:rsidP="00071867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764FEDB6" w14:textId="6C702CC6" w:rsidR="00DE5F0A" w:rsidRPr="006F76AD" w:rsidRDefault="00860C5E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Control Panel wird angezeigt</w:t>
            </w:r>
          </w:p>
        </w:tc>
        <w:tc>
          <w:tcPr>
            <w:tcW w:w="2551" w:type="dxa"/>
            <w:shd w:val="pct10" w:color="auto" w:fill="auto"/>
          </w:tcPr>
          <w:p w14:paraId="735F4E3C" w14:textId="7EEDC275" w:rsidR="00DE5F0A" w:rsidRPr="006F76AD" w:rsidRDefault="00750B88" w:rsidP="00071867">
            <w:pPr>
              <w:spacing w:before="40" w:after="40"/>
              <w:rPr>
                <w:bCs/>
                <w:i/>
                <w:lang w:val="en-US"/>
              </w:rPr>
            </w:pPr>
            <w:r>
              <w:rPr>
                <w:b/>
                <w:bCs/>
                <w:lang w:val="en-US"/>
              </w:rPr>
              <w:t>Control Panel wird angezeigt</w:t>
            </w:r>
          </w:p>
        </w:tc>
        <w:tc>
          <w:tcPr>
            <w:tcW w:w="985" w:type="dxa"/>
            <w:shd w:val="pct10" w:color="auto" w:fill="auto"/>
          </w:tcPr>
          <w:p w14:paraId="2A493C06" w14:textId="769A8BFE" w:rsidR="00DE5F0A" w:rsidRPr="006F76AD" w:rsidRDefault="00750B88" w:rsidP="00071867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OK</w:t>
            </w:r>
          </w:p>
        </w:tc>
      </w:tr>
      <w:tr w:rsidR="008C4B89" w:rsidRPr="006F76AD" w14:paraId="4F2C1553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28863589" w14:textId="1F46B45A" w:rsidR="008C4B89" w:rsidRPr="006F76AD" w:rsidRDefault="008C4B89" w:rsidP="008C4B89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«»</w:t>
            </w:r>
            <w:r>
              <w:rPr>
                <w:b/>
                <w:bCs/>
                <w:lang w:val="en-US"/>
              </w:rPr>
              <w:t xml:space="preserve"> (leer)</w:t>
            </w:r>
          </w:p>
          <w:p w14:paraId="7E1E089A" w14:textId="3FC0A3CF" w:rsidR="008C4B89" w:rsidRPr="006F76AD" w:rsidRDefault="008C4B89" w:rsidP="008C4B89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613CFCD2" w14:textId="0BC93F04" w:rsidR="008C4B89" w:rsidRPr="006F76AD" w:rsidRDefault="008C4B89" w:rsidP="008C4B89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551" w:type="dxa"/>
            <w:shd w:val="pct10" w:color="auto" w:fill="auto"/>
          </w:tcPr>
          <w:p w14:paraId="7BBBFCB2" w14:textId="7724B53D" w:rsidR="008C4B89" w:rsidRPr="006F76AD" w:rsidRDefault="008C4B89" w:rsidP="008C4B89">
            <w:pPr>
              <w:spacing w:before="40" w:after="40"/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985" w:type="dxa"/>
            <w:shd w:val="pct10" w:color="auto" w:fill="auto"/>
          </w:tcPr>
          <w:p w14:paraId="75DA34E4" w14:textId="5649D673" w:rsidR="008C4B89" w:rsidRPr="006F76AD" w:rsidRDefault="008C4B89" w:rsidP="008C4B89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OK</w:t>
            </w:r>
          </w:p>
        </w:tc>
      </w:tr>
      <w:tr w:rsidR="0067397A" w:rsidRPr="006F76AD" w14:paraId="0DB44FE9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676417F5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A3</w:t>
            </w:r>
          </w:p>
        </w:tc>
        <w:tc>
          <w:tcPr>
            <w:tcW w:w="2835" w:type="dxa"/>
          </w:tcPr>
          <w:p w14:paraId="05F7F297" w14:textId="219C55AC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PWD: «</w:t>
            </w:r>
            <w:r>
              <w:rPr>
                <w:b/>
                <w:bCs/>
                <w:lang w:val="en-US"/>
              </w:rPr>
              <w:t>passwort</w:t>
            </w:r>
            <w:r w:rsidRPr="006F76AD">
              <w:rPr>
                <w:b/>
                <w:bCs/>
                <w:lang w:val="en-US"/>
              </w:rPr>
              <w:t>»</w:t>
            </w:r>
          </w:p>
          <w:p w14:paraId="149AE0D8" w14:textId="14224381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 w:rsidRPr="006F76AD">
              <w:rPr>
                <w:b/>
                <w:bCs/>
                <w:lang w:val="en-US"/>
              </w:rPr>
              <w:t>[Login]</w:t>
            </w:r>
          </w:p>
        </w:tc>
        <w:tc>
          <w:tcPr>
            <w:tcW w:w="2835" w:type="dxa"/>
          </w:tcPr>
          <w:p w14:paraId="14B081AF" w14:textId="5DB0C90D" w:rsidR="0067397A" w:rsidRPr="006F76AD" w:rsidRDefault="0067397A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PWD Feld leer</w:t>
            </w:r>
          </w:p>
        </w:tc>
        <w:tc>
          <w:tcPr>
            <w:tcW w:w="2551" w:type="dxa"/>
            <w:shd w:val="pct10" w:color="auto" w:fill="auto"/>
          </w:tcPr>
          <w:p w14:paraId="526BC76D" w14:textId="466ED884" w:rsidR="0067397A" w:rsidRPr="006F76AD" w:rsidRDefault="00750B88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PWD Feld </w:t>
            </w:r>
            <w:r>
              <w:rPr>
                <w:b/>
                <w:bCs/>
                <w:lang w:val="en-US"/>
              </w:rPr>
              <w:t>bleibt ausgefüllt</w:t>
            </w:r>
          </w:p>
        </w:tc>
        <w:tc>
          <w:tcPr>
            <w:tcW w:w="985" w:type="dxa"/>
            <w:shd w:val="pct10" w:color="auto" w:fill="auto"/>
          </w:tcPr>
          <w:p w14:paraId="0BCE8AED" w14:textId="1B16201D" w:rsidR="0067397A" w:rsidRPr="006F76AD" w:rsidRDefault="00750B88" w:rsidP="0067397A">
            <w:pPr>
              <w:spacing w:before="40" w:after="4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NOK</w:t>
            </w:r>
          </w:p>
        </w:tc>
      </w:tr>
    </w:tbl>
    <w:p w14:paraId="1BB093FF" w14:textId="77777777" w:rsidR="00DE5F0A" w:rsidRPr="006F76AD" w:rsidRDefault="00DE5F0A" w:rsidP="00DE5F0A">
      <w:pPr>
        <w:rPr>
          <w:lang w:val="en-US"/>
        </w:rPr>
      </w:pPr>
    </w:p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2" w:name="_Toc276541763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551"/>
        <w:gridCol w:w="851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01AF95CB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A533C1" w:rsidRPr="00A533C1">
              <w:t>Speicheroptimierung - Ablauf des Scripts (Happy Path)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A533C1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66CFABBE" w:rsidR="00DE5F0A" w:rsidRPr="00A533C1" w:rsidRDefault="00DE5F0A" w:rsidP="001222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A533C1" w:rsidRPr="00943977">
              <w:t>Script starten, korrektes PWD eingeben und im Control Panel alle Testfälle nacheinander ausführen</w:t>
            </w:r>
          </w:p>
        </w:tc>
      </w:tr>
      <w:tr w:rsidR="00DE5F0A" w:rsidRPr="00F20189" w14:paraId="774EA8BE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551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851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bookmarkStart w:id="13" w:name="_Hlk35779155"/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69474C3" w14:textId="77777777" w:rsidR="00DE5F0A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[X] Papierkorb</w:t>
            </w:r>
          </w:p>
          <w:p w14:paraId="6942FF3D" w14:textId="3A42F844" w:rsidR="00DD214F" w:rsidRPr="00750B88" w:rsidRDefault="00DD214F" w:rsidP="00071867">
            <w:pPr>
              <w:spacing w:before="40" w:after="40"/>
              <w:rPr>
                <w:b/>
                <w:bCs/>
              </w:rPr>
            </w:pPr>
            <w:r w:rsidRPr="00750B88">
              <w:rPr>
                <w:b/>
                <w:bCs/>
              </w:rPr>
              <w:t>[X] Downloads</w:t>
            </w:r>
          </w:p>
          <w:p w14:paraId="72C18620" w14:textId="37808670" w:rsidR="00DD214F" w:rsidRPr="00750B88" w:rsidRDefault="00DD214F" w:rsidP="00071867">
            <w:pPr>
              <w:spacing w:before="40" w:after="40"/>
              <w:rPr>
                <w:b/>
                <w:bCs/>
              </w:rPr>
            </w:pPr>
            <w:r w:rsidRPr="00750B88">
              <w:rPr>
                <w:b/>
                <w:bCs/>
              </w:rPr>
              <w:t>[X] Video Ordner</w:t>
            </w:r>
          </w:p>
          <w:p w14:paraId="13365C5D" w14:textId="77777777" w:rsidR="00DD214F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[X] Musik Ordner</w:t>
            </w:r>
          </w:p>
          <w:p w14:paraId="38E92B1B" w14:textId="138D9AE9" w:rsidR="00DD214F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642787DE" w14:textId="3023A127" w:rsidR="00DE5F0A" w:rsidRPr="00F20189" w:rsidRDefault="00DD214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«Ordner leeren?»</w:t>
            </w:r>
          </w:p>
        </w:tc>
        <w:tc>
          <w:tcPr>
            <w:tcW w:w="2551" w:type="dxa"/>
            <w:shd w:val="pct10" w:color="auto" w:fill="auto"/>
          </w:tcPr>
          <w:p w14:paraId="5B94406A" w14:textId="1B6C6D6C" w:rsidR="00DE5F0A" w:rsidRPr="00F20189" w:rsidRDefault="00750B88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«Ordner leeren?»</w:t>
            </w:r>
          </w:p>
        </w:tc>
        <w:tc>
          <w:tcPr>
            <w:tcW w:w="851" w:type="dxa"/>
            <w:shd w:val="pct10" w:color="auto" w:fill="auto"/>
          </w:tcPr>
          <w:p w14:paraId="61780A82" w14:textId="40D6F7EB" w:rsidR="00DE5F0A" w:rsidRPr="00F20189" w:rsidRDefault="00750B88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1222EE" w:rsidRPr="00F20189" w14:paraId="4E857624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B2</w:t>
            </w:r>
          </w:p>
        </w:tc>
        <w:tc>
          <w:tcPr>
            <w:tcW w:w="2835" w:type="dxa"/>
          </w:tcPr>
          <w:p w14:paraId="5183F074" w14:textId="27416106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[Ja]</w:t>
            </w:r>
          </w:p>
        </w:tc>
        <w:tc>
          <w:tcPr>
            <w:tcW w:w="2835" w:type="dxa"/>
          </w:tcPr>
          <w:p w14:paraId="4DAC860E" w14:textId="0B018805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«Geleert!»</w:t>
            </w:r>
          </w:p>
        </w:tc>
        <w:tc>
          <w:tcPr>
            <w:tcW w:w="2551" w:type="dxa"/>
            <w:shd w:val="pct10" w:color="auto" w:fill="auto"/>
          </w:tcPr>
          <w:p w14:paraId="6E9FA0D9" w14:textId="29AAB05F" w:rsidR="001222EE" w:rsidRPr="005106E5" w:rsidRDefault="009E757B" w:rsidP="00A862D9">
            <w:pPr>
              <w:spacing w:before="40" w:after="40"/>
              <w:rPr>
                <w:bCs/>
              </w:rPr>
            </w:pPr>
            <w:r>
              <w:rPr>
                <w:b/>
                <w:bCs/>
              </w:rPr>
              <w:t>Pop-Up wird angezeigt: «Geleert!»</w:t>
            </w:r>
          </w:p>
        </w:tc>
        <w:tc>
          <w:tcPr>
            <w:tcW w:w="851" w:type="dxa"/>
            <w:shd w:val="pct10" w:color="auto" w:fill="auto"/>
          </w:tcPr>
          <w:p w14:paraId="7CEA95E5" w14:textId="02093E41" w:rsidR="001222EE" w:rsidRPr="00F20189" w:rsidRDefault="00750B88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1222EE" w:rsidRPr="00F20189" w14:paraId="00BA0EBE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2A892ADA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480B32F2" w:rsidR="001222EE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«Geleert!»: [Schliessen]</w:t>
            </w:r>
          </w:p>
        </w:tc>
        <w:tc>
          <w:tcPr>
            <w:tcW w:w="2835" w:type="dxa"/>
          </w:tcPr>
          <w:p w14:paraId="3894739A" w14:textId="4976EC9C" w:rsidR="001222EE" w:rsidRPr="00F20189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 wird geschlossen, Control Panel sichtbar</w:t>
            </w:r>
            <w:r w:rsidR="008241BE">
              <w:rPr>
                <w:b/>
                <w:bCs/>
              </w:rPr>
              <w:t xml:space="preserve"> (Ausgewählte Ordner wurden geleert)</w:t>
            </w:r>
          </w:p>
        </w:tc>
        <w:tc>
          <w:tcPr>
            <w:tcW w:w="2551" w:type="dxa"/>
            <w:shd w:val="pct10" w:color="auto" w:fill="auto"/>
          </w:tcPr>
          <w:p w14:paraId="3223B6CF" w14:textId="13AC7499" w:rsidR="001222EE" w:rsidRPr="00F20189" w:rsidRDefault="009E757B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«Geleert!» wird geschlossen, Control Panel sichtbar (Ausgewählte Ordner wurden geleert)</w:t>
            </w:r>
          </w:p>
        </w:tc>
        <w:tc>
          <w:tcPr>
            <w:tcW w:w="851" w:type="dxa"/>
            <w:shd w:val="pct10" w:color="auto" w:fill="auto"/>
          </w:tcPr>
          <w:p w14:paraId="1F28F134" w14:textId="11F18D9E" w:rsidR="001222EE" w:rsidRPr="00F20189" w:rsidRDefault="009E757B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DD214F" w:rsidRPr="00F20189" w14:paraId="7ABAE052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713451F" w14:textId="24B1D0B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194F9ABE" w14:textId="09E03BE8" w:rsidR="00DD214F" w:rsidRDefault="00DD214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 wiederholen</w:t>
            </w:r>
          </w:p>
        </w:tc>
        <w:tc>
          <w:tcPr>
            <w:tcW w:w="2835" w:type="dxa"/>
          </w:tcPr>
          <w:p w14:paraId="1DF034C1" w14:textId="700073E5" w:rsidR="00DD214F" w:rsidRDefault="008241B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B1</w:t>
            </w:r>
          </w:p>
        </w:tc>
        <w:tc>
          <w:tcPr>
            <w:tcW w:w="2551" w:type="dxa"/>
            <w:shd w:val="pct10" w:color="auto" w:fill="auto"/>
          </w:tcPr>
          <w:p w14:paraId="23249FC4" w14:textId="25DE4709" w:rsidR="00DD214F" w:rsidRPr="00F20189" w:rsidRDefault="009E757B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B1</w:t>
            </w:r>
          </w:p>
        </w:tc>
        <w:tc>
          <w:tcPr>
            <w:tcW w:w="851" w:type="dxa"/>
            <w:shd w:val="pct10" w:color="auto" w:fill="auto"/>
          </w:tcPr>
          <w:p w14:paraId="4F11D8E6" w14:textId="57C2609B" w:rsidR="00DD214F" w:rsidRPr="00F20189" w:rsidRDefault="009E757B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241BE" w:rsidRPr="00F20189" w14:paraId="2C9ECEBA" w14:textId="77777777" w:rsidTr="00750B8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DEA4AF2" w14:textId="7AB69CBF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04A04EC" w14:textId="09371D7A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leeren?»: [Nein]</w:t>
            </w:r>
          </w:p>
        </w:tc>
        <w:tc>
          <w:tcPr>
            <w:tcW w:w="2835" w:type="dxa"/>
          </w:tcPr>
          <w:p w14:paraId="42ABB7DD" w14:textId="1B61952B" w:rsidR="008241BE" w:rsidRDefault="008241BE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 wird geschlossen, Control Panel sichtbar</w:t>
            </w:r>
          </w:p>
        </w:tc>
        <w:tc>
          <w:tcPr>
            <w:tcW w:w="2551" w:type="dxa"/>
            <w:shd w:val="pct10" w:color="auto" w:fill="auto"/>
          </w:tcPr>
          <w:p w14:paraId="50B962DD" w14:textId="7D53F69C" w:rsidR="008241BE" w:rsidRPr="00F20189" w:rsidRDefault="009E757B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«Ordner leeren?» wird geschlossen, Control Panel sichtbar</w:t>
            </w:r>
          </w:p>
        </w:tc>
        <w:tc>
          <w:tcPr>
            <w:tcW w:w="851" w:type="dxa"/>
            <w:shd w:val="pct10" w:color="auto" w:fill="auto"/>
          </w:tcPr>
          <w:p w14:paraId="7312A05C" w14:textId="4C297DF2" w:rsidR="008241BE" w:rsidRPr="00F20189" w:rsidRDefault="009E757B" w:rsidP="008241B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bookmarkEnd w:id="13"/>
    </w:tbl>
    <w:p w14:paraId="25670A18" w14:textId="3D9913FE" w:rsidR="000F6CED" w:rsidRDefault="000F6CED" w:rsidP="000F6CED"/>
    <w:p w14:paraId="3BAEB9F1" w14:textId="50F6475E" w:rsidR="00A226EB" w:rsidRDefault="00A226EB" w:rsidP="00A226EB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&lt;&lt;C&gt;&gt;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693"/>
        <w:gridCol w:w="709"/>
      </w:tblGrid>
      <w:tr w:rsidR="00A226EB" w:rsidRPr="00F20189" w14:paraId="2F046C4B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0238D" w14:textId="4DD03CF8" w:rsidR="00A226EB" w:rsidRPr="00AC7E40" w:rsidRDefault="00A226EB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A533C1">
              <w:t xml:space="preserve">Speicheroptimierung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1009943" w14:textId="77777777" w:rsidR="00A226EB" w:rsidRPr="00AC7E40" w:rsidRDefault="00A226EB" w:rsidP="008F2DBA">
            <w:pPr>
              <w:rPr>
                <w:color w:val="008000"/>
              </w:rPr>
            </w:pPr>
          </w:p>
        </w:tc>
      </w:tr>
      <w:tr w:rsidR="00A226EB" w:rsidRPr="00A533C1" w14:paraId="45D182CC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41A0" w14:textId="77777777" w:rsidR="00A226EB" w:rsidRPr="00A533C1" w:rsidRDefault="00A226EB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A226EB" w:rsidRPr="00F20189" w14:paraId="1AAD6521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93A6A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86C0BC8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40CF8B0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693" w:type="dxa"/>
            <w:shd w:val="pct10" w:color="auto" w:fill="auto"/>
          </w:tcPr>
          <w:p w14:paraId="50AD232C" w14:textId="77777777" w:rsidR="00A226EB" w:rsidRPr="00F20189" w:rsidRDefault="00A226EB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709" w:type="dxa"/>
            <w:shd w:val="pct10" w:color="auto" w:fill="auto"/>
          </w:tcPr>
          <w:p w14:paraId="1D2B2168" w14:textId="77777777" w:rsidR="00A226EB" w:rsidRPr="00286A4C" w:rsidRDefault="00A226EB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A226EB" w:rsidRPr="00F20189" w14:paraId="340CBFA5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055D11F" w14:textId="6DF027BA" w:rsidR="00A226EB" w:rsidRDefault="0063663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1744551A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[Leeren]</w:t>
            </w:r>
          </w:p>
        </w:tc>
        <w:tc>
          <w:tcPr>
            <w:tcW w:w="2835" w:type="dxa"/>
          </w:tcPr>
          <w:p w14:paraId="33817AD2" w14:textId="77777777" w:rsidR="00A226EB" w:rsidRDefault="00A226E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693" w:type="dxa"/>
            <w:shd w:val="pct10" w:color="auto" w:fill="auto"/>
          </w:tcPr>
          <w:p w14:paraId="0951A2DC" w14:textId="62FCACA6" w:rsidR="00A226EB" w:rsidRPr="00F20189" w:rsidRDefault="009E757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Fenster erscheint «Nichts gewählt» (Ist erwartet)</w:t>
            </w:r>
          </w:p>
        </w:tc>
        <w:tc>
          <w:tcPr>
            <w:tcW w:w="709" w:type="dxa"/>
            <w:shd w:val="pct10" w:color="auto" w:fill="auto"/>
          </w:tcPr>
          <w:p w14:paraId="1BE179DC" w14:textId="77340B65" w:rsidR="00A226EB" w:rsidRPr="00F20189" w:rsidRDefault="009E757B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34A0C593" w14:textId="39CEB6E1" w:rsidR="00A226EB" w:rsidRDefault="00A226EB" w:rsidP="000F6CED"/>
    <w:p w14:paraId="2E07F4E5" w14:textId="593465AE" w:rsidR="00B7273F" w:rsidRDefault="00B7273F" w:rsidP="00B7273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</w:t>
      </w:r>
      <w:r w:rsidR="009B1890">
        <w:t>D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551"/>
        <w:gridCol w:w="851"/>
      </w:tblGrid>
      <w:tr w:rsidR="00B7273F" w:rsidRPr="00F20189" w14:paraId="72823684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D029" w14:textId="1EF10ADA" w:rsidR="00B7273F" w:rsidRPr="00AC7E40" w:rsidRDefault="00B7273F" w:rsidP="008F2DBA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9B1890">
              <w:t xml:space="preserve">Temporäre Dateien - </w:t>
            </w:r>
            <w:r w:rsidR="009B1890" w:rsidRPr="00A533C1">
              <w:t>Ablauf des Scripts (Happy Path)</w:t>
            </w:r>
          </w:p>
          <w:p w14:paraId="0B2055A4" w14:textId="77777777" w:rsidR="00B7273F" w:rsidRPr="00AC7E40" w:rsidRDefault="00B7273F" w:rsidP="008F2DBA">
            <w:pPr>
              <w:rPr>
                <w:color w:val="008000"/>
              </w:rPr>
            </w:pPr>
          </w:p>
        </w:tc>
      </w:tr>
      <w:tr w:rsidR="00B7273F" w:rsidRPr="00A533C1" w14:paraId="24924733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250CC" w14:textId="77777777" w:rsidR="00B7273F" w:rsidRPr="00A533C1" w:rsidRDefault="00B7273F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B7273F" w:rsidRPr="00F20189" w14:paraId="5308062F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C245F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A0412A4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94BF098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551" w:type="dxa"/>
            <w:shd w:val="pct10" w:color="auto" w:fill="auto"/>
          </w:tcPr>
          <w:p w14:paraId="715A014F" w14:textId="77777777" w:rsidR="00B7273F" w:rsidRPr="00F20189" w:rsidRDefault="00B7273F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851" w:type="dxa"/>
            <w:shd w:val="pct10" w:color="auto" w:fill="auto"/>
          </w:tcPr>
          <w:p w14:paraId="24F12AEA" w14:textId="77777777" w:rsidR="00B7273F" w:rsidRPr="00286A4C" w:rsidRDefault="00B7273F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9E757B" w:rsidRPr="00F20189" w14:paraId="15CF1069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6DC8871" w14:textId="19946F95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2835" w:type="dxa"/>
          </w:tcPr>
          <w:p w14:paraId="2853B844" w14:textId="57F57924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[Temporäre Dateien lö</w:t>
            </w:r>
            <w:r>
              <w:rPr>
                <w:b/>
                <w:bCs/>
              </w:rPr>
              <w:lastRenderedPageBreak/>
              <w:t>schen]</w:t>
            </w:r>
          </w:p>
        </w:tc>
        <w:tc>
          <w:tcPr>
            <w:tcW w:w="2835" w:type="dxa"/>
          </w:tcPr>
          <w:p w14:paraId="2ED0BF1A" w14:textId="2CB9AA93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Pop-Up wird angezeigt: </w:t>
            </w:r>
            <w:r>
              <w:rPr>
                <w:b/>
                <w:bCs/>
              </w:rPr>
              <w:lastRenderedPageBreak/>
              <w:t>«Temporäre Dateien löschen?»</w:t>
            </w:r>
          </w:p>
        </w:tc>
        <w:tc>
          <w:tcPr>
            <w:tcW w:w="2551" w:type="dxa"/>
            <w:shd w:val="pct10" w:color="auto" w:fill="auto"/>
          </w:tcPr>
          <w:p w14:paraId="19401D57" w14:textId="735D0A57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Pop-Up wird ange</w:t>
            </w:r>
            <w:r>
              <w:rPr>
                <w:b/>
                <w:bCs/>
              </w:rPr>
              <w:lastRenderedPageBreak/>
              <w:t>zeigt: «Temporäre Dateien löschen?»</w:t>
            </w:r>
          </w:p>
        </w:tc>
        <w:tc>
          <w:tcPr>
            <w:tcW w:w="851" w:type="dxa"/>
            <w:shd w:val="pct10" w:color="auto" w:fill="auto"/>
          </w:tcPr>
          <w:p w14:paraId="4BB264BA" w14:textId="77FF8F26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OK</w:t>
            </w:r>
          </w:p>
        </w:tc>
      </w:tr>
      <w:tr w:rsidR="009E757B" w:rsidRPr="00F20189" w14:paraId="66BBC4C1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3B541A5" w14:textId="27797557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2835" w:type="dxa"/>
          </w:tcPr>
          <w:p w14:paraId="1BA424F2" w14:textId="7ACC6636" w:rsidR="009E757B" w:rsidRPr="009B1890" w:rsidRDefault="009E757B" w:rsidP="009E757B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>Pop-Up «Temporäre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[Ja]</w:t>
            </w:r>
          </w:p>
        </w:tc>
        <w:tc>
          <w:tcPr>
            <w:tcW w:w="2835" w:type="dxa"/>
          </w:tcPr>
          <w:p w14:paraId="032A0EC4" w14:textId="677DF4D1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«Gelöscht!»</w:t>
            </w:r>
          </w:p>
        </w:tc>
        <w:tc>
          <w:tcPr>
            <w:tcW w:w="2551" w:type="dxa"/>
            <w:shd w:val="pct10" w:color="auto" w:fill="auto"/>
          </w:tcPr>
          <w:p w14:paraId="7F85272D" w14:textId="71962993" w:rsidR="009E757B" w:rsidRPr="005106E5" w:rsidRDefault="009E757B" w:rsidP="009E757B">
            <w:pPr>
              <w:spacing w:before="40" w:after="40"/>
              <w:rPr>
                <w:bCs/>
              </w:rPr>
            </w:pPr>
            <w:r>
              <w:rPr>
                <w:b/>
                <w:bCs/>
              </w:rPr>
              <w:t>Pop-Up wird angezeigt: «Gelöscht!»</w:t>
            </w:r>
          </w:p>
        </w:tc>
        <w:tc>
          <w:tcPr>
            <w:tcW w:w="851" w:type="dxa"/>
            <w:shd w:val="pct10" w:color="auto" w:fill="auto"/>
          </w:tcPr>
          <w:p w14:paraId="323CEF79" w14:textId="4B4F50D9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E757B" w:rsidRPr="00F20189" w14:paraId="5F4F6578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780B1C" w14:textId="2963946D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2835" w:type="dxa"/>
          </w:tcPr>
          <w:p w14:paraId="344F19B3" w14:textId="7D42E3F8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«Gelöscht!»: [Schliessen]</w:t>
            </w:r>
          </w:p>
        </w:tc>
        <w:tc>
          <w:tcPr>
            <w:tcW w:w="2835" w:type="dxa"/>
          </w:tcPr>
          <w:p w14:paraId="5999AA6A" w14:textId="5275FE7B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 wird geschlossen, Control Panel sichtbar (Temporäre Dateien wurden gelöscht)</w:t>
            </w:r>
          </w:p>
        </w:tc>
        <w:tc>
          <w:tcPr>
            <w:tcW w:w="2551" w:type="dxa"/>
            <w:shd w:val="pct10" w:color="auto" w:fill="auto"/>
          </w:tcPr>
          <w:p w14:paraId="772B7BCC" w14:textId="2D1279F5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«Gelöscht!» wird geschlossen, Control Panel sichtbar (Temporäre Dateien wurden gelöscht)</w:t>
            </w:r>
          </w:p>
        </w:tc>
        <w:tc>
          <w:tcPr>
            <w:tcW w:w="851" w:type="dxa"/>
            <w:shd w:val="pct10" w:color="auto" w:fill="auto"/>
          </w:tcPr>
          <w:p w14:paraId="5A393266" w14:textId="253C42F4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E757B" w:rsidRPr="00F20189" w14:paraId="0A9DAD25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3F49473" w14:textId="18F15334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2835" w:type="dxa"/>
          </w:tcPr>
          <w:p w14:paraId="58EFA9D0" w14:textId="7A3E1AFB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D1 wiederholen</w:t>
            </w:r>
          </w:p>
        </w:tc>
        <w:tc>
          <w:tcPr>
            <w:tcW w:w="2835" w:type="dxa"/>
          </w:tcPr>
          <w:p w14:paraId="7D526694" w14:textId="3B53889B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D1</w:t>
            </w:r>
          </w:p>
        </w:tc>
        <w:tc>
          <w:tcPr>
            <w:tcW w:w="2551" w:type="dxa"/>
            <w:shd w:val="pct10" w:color="auto" w:fill="auto"/>
          </w:tcPr>
          <w:p w14:paraId="5D3629AF" w14:textId="2BB22D8F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D1</w:t>
            </w:r>
          </w:p>
        </w:tc>
        <w:tc>
          <w:tcPr>
            <w:tcW w:w="851" w:type="dxa"/>
            <w:shd w:val="pct10" w:color="auto" w:fill="auto"/>
          </w:tcPr>
          <w:p w14:paraId="01EA0A66" w14:textId="76D1DEE2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E757B" w:rsidRPr="00F20189" w14:paraId="40DAC2B6" w14:textId="77777777" w:rsidTr="009E757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081FDC" w14:textId="6A5BB185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  <w:tc>
          <w:tcPr>
            <w:tcW w:w="2835" w:type="dxa"/>
          </w:tcPr>
          <w:p w14:paraId="78BB2D53" w14:textId="191D4F8C" w:rsidR="009E757B" w:rsidRPr="009B1890" w:rsidRDefault="009E757B" w:rsidP="009E757B">
            <w:pPr>
              <w:spacing w:before="40" w:after="40"/>
              <w:rPr>
                <w:b/>
                <w:bCs/>
              </w:rPr>
            </w:pPr>
            <w:r w:rsidRPr="009B1890">
              <w:rPr>
                <w:b/>
                <w:bCs/>
              </w:rPr>
              <w:t>Pop-Up «Temporäre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?»: [Nein]</w:t>
            </w:r>
          </w:p>
        </w:tc>
        <w:tc>
          <w:tcPr>
            <w:tcW w:w="2835" w:type="dxa"/>
          </w:tcPr>
          <w:p w14:paraId="3FC6C815" w14:textId="39778FD2" w:rsidR="009E757B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</w:t>
            </w:r>
            <w:r w:rsidRPr="009B1890">
              <w:rPr>
                <w:b/>
                <w:bCs/>
              </w:rPr>
              <w:t>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</w:t>
            </w:r>
            <w:r>
              <w:rPr>
                <w:b/>
                <w:bCs/>
              </w:rPr>
              <w:t>» wird geschlossen, Control Panel sichtbar</w:t>
            </w:r>
          </w:p>
        </w:tc>
        <w:tc>
          <w:tcPr>
            <w:tcW w:w="2551" w:type="dxa"/>
            <w:shd w:val="pct10" w:color="auto" w:fill="auto"/>
          </w:tcPr>
          <w:p w14:paraId="47F69C14" w14:textId="3E03C07D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</w:t>
            </w:r>
            <w:r w:rsidRPr="009B1890">
              <w:rPr>
                <w:b/>
                <w:bCs/>
              </w:rPr>
              <w:t>Temporäre Dateien</w:t>
            </w:r>
            <w:r>
              <w:rPr>
                <w:b/>
                <w:bCs/>
              </w:rPr>
              <w:t xml:space="preserve"> löschen</w:t>
            </w:r>
            <w:r w:rsidRPr="009B1890">
              <w:rPr>
                <w:b/>
                <w:bCs/>
              </w:rPr>
              <w:t>?</w:t>
            </w:r>
            <w:r>
              <w:rPr>
                <w:b/>
                <w:bCs/>
              </w:rPr>
              <w:t>» wird geschlossen, Control Panel sichtbar</w:t>
            </w:r>
          </w:p>
        </w:tc>
        <w:tc>
          <w:tcPr>
            <w:tcW w:w="851" w:type="dxa"/>
            <w:shd w:val="pct10" w:color="auto" w:fill="auto"/>
          </w:tcPr>
          <w:p w14:paraId="5ACE8BEC" w14:textId="5C22C120" w:rsidR="009E757B" w:rsidRPr="00F20189" w:rsidRDefault="009E757B" w:rsidP="009E75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4A4AAE27" w14:textId="293FD265" w:rsidR="00B7273F" w:rsidRDefault="00B7273F" w:rsidP="000F6CED"/>
    <w:p w14:paraId="46E8AE79" w14:textId="5A0F5862" w:rsidR="003C2D26" w:rsidRDefault="003C2D26" w:rsidP="003C2D26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&lt;&lt;E&gt;&gt;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693"/>
        <w:gridCol w:w="709"/>
      </w:tblGrid>
      <w:tr w:rsidR="003C2D26" w:rsidRPr="00F20189" w14:paraId="4D8E5136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DE6B" w14:textId="77777777" w:rsidR="003C2D26" w:rsidRDefault="003C2D26" w:rsidP="00564D3D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875FB" w:rsidRPr="004875FB">
              <w:t>Autostart</w:t>
            </w:r>
            <w:r w:rsidR="004875FB">
              <w:t xml:space="preserve"> - </w:t>
            </w:r>
            <w:r w:rsidR="00F030D1" w:rsidRPr="00A533C1">
              <w:t>Ablauf des Scripts (Happy Path)</w:t>
            </w:r>
          </w:p>
          <w:p w14:paraId="5411E516" w14:textId="0A4DD87D" w:rsidR="00564D3D" w:rsidRPr="00AC7E40" w:rsidRDefault="00564D3D" w:rsidP="00564D3D">
            <w:pPr>
              <w:rPr>
                <w:color w:val="008000"/>
              </w:rPr>
            </w:pPr>
          </w:p>
        </w:tc>
      </w:tr>
      <w:tr w:rsidR="003C2D26" w:rsidRPr="00A533C1" w14:paraId="73FBF54F" w14:textId="77777777" w:rsidTr="008F2DBA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E64C0" w14:textId="21DDF6D1" w:rsidR="003C2D26" w:rsidRPr="00A533C1" w:rsidRDefault="003C2D26" w:rsidP="008F2DBA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="004875FB" w:rsidRPr="00943977">
              <w:t>Script starten, korrektes PWD eingeben und im Control Panel alle Testfälle nacheinander ausführen</w:t>
            </w:r>
          </w:p>
        </w:tc>
      </w:tr>
      <w:tr w:rsidR="003C2D26" w:rsidRPr="00F20189" w14:paraId="2FBC1536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3FED68E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279CCFF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5BA0A16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693" w:type="dxa"/>
            <w:shd w:val="pct10" w:color="auto" w:fill="auto"/>
          </w:tcPr>
          <w:p w14:paraId="1D21B15C" w14:textId="77777777" w:rsidR="003C2D26" w:rsidRPr="00F20189" w:rsidRDefault="003C2D26" w:rsidP="008F2DBA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709" w:type="dxa"/>
            <w:shd w:val="pct10" w:color="auto" w:fill="auto"/>
          </w:tcPr>
          <w:p w14:paraId="309DC5DA" w14:textId="77777777" w:rsidR="003C2D26" w:rsidRPr="00286A4C" w:rsidRDefault="003C2D26" w:rsidP="008F2DBA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C2D26" w:rsidRPr="00F20189" w14:paraId="7BE13D6C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868A5D" w14:textId="48802B4B" w:rsidR="003C2D26" w:rsidRDefault="003C2D26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2835" w:type="dxa"/>
          </w:tcPr>
          <w:p w14:paraId="52DC60EC" w14:textId="062B0B27" w:rsidR="00813317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[App#1]</w:t>
            </w:r>
          </w:p>
          <w:p w14:paraId="073C429E" w14:textId="5A880AD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[App#2]</w:t>
            </w:r>
          </w:p>
          <w:p w14:paraId="15D3ACBC" w14:textId="3015A4FD" w:rsidR="00C5256C" w:rsidRDefault="00F030D1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Selektiert: </w:t>
            </w:r>
            <w:r w:rsidR="00C5256C">
              <w:rPr>
                <w:b/>
                <w:bCs/>
              </w:rPr>
              <w:t>[App#3]</w:t>
            </w:r>
          </w:p>
          <w:p w14:paraId="0D76F225" w14:textId="69922964" w:rsidR="00C5256C" w:rsidRDefault="00C5256C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366D37">
              <w:rPr>
                <w:b/>
                <w:bCs/>
              </w:rPr>
              <w:t>Aktivieren</w:t>
            </w:r>
            <w:r>
              <w:rPr>
                <w:b/>
                <w:bCs/>
              </w:rPr>
              <w:t>]</w:t>
            </w:r>
          </w:p>
        </w:tc>
        <w:tc>
          <w:tcPr>
            <w:tcW w:w="2835" w:type="dxa"/>
          </w:tcPr>
          <w:p w14:paraId="27343F8C" w14:textId="7278BAAB" w:rsidR="003C2D26" w:rsidRDefault="00C5256C" w:rsidP="00F030D1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</w:t>
            </w:r>
            <w:r w:rsidR="00157388">
              <w:rPr>
                <w:b/>
                <w:bCs/>
              </w:rPr>
              <w:t xml:space="preserve">wird angezeigt: </w:t>
            </w:r>
            <w:r>
              <w:rPr>
                <w:b/>
                <w:bCs/>
              </w:rPr>
              <w:t>«</w:t>
            </w:r>
            <w:r w:rsidR="00F030D1">
              <w:rPr>
                <w:b/>
                <w:bCs/>
              </w:rPr>
              <w:t>Aktiviert!</w:t>
            </w:r>
            <w:r>
              <w:rPr>
                <w:b/>
                <w:bCs/>
              </w:rPr>
              <w:t>»</w:t>
            </w:r>
          </w:p>
        </w:tc>
        <w:tc>
          <w:tcPr>
            <w:tcW w:w="2693" w:type="dxa"/>
            <w:shd w:val="pct10" w:color="auto" w:fill="auto"/>
          </w:tcPr>
          <w:p w14:paraId="1A76A9FD" w14:textId="37D12A84" w:rsidR="003C2D26" w:rsidRPr="00F20189" w:rsidRDefault="008C4B89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«Aktiviert!»</w:t>
            </w:r>
            <w:r>
              <w:rPr>
                <w:b/>
                <w:bCs/>
              </w:rPr>
              <w:t xml:space="preserve"> (Multiselect funktioniert nicht, ist erwartet)</w:t>
            </w:r>
          </w:p>
        </w:tc>
        <w:tc>
          <w:tcPr>
            <w:tcW w:w="709" w:type="dxa"/>
            <w:shd w:val="pct10" w:color="auto" w:fill="auto"/>
          </w:tcPr>
          <w:p w14:paraId="5564175D" w14:textId="020AF688" w:rsidR="003C2D26" w:rsidRPr="00F20189" w:rsidRDefault="008C4B89" w:rsidP="008F2DBA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0D9B2BB0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FF1C9FB" w14:textId="76B621A9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2835" w:type="dxa"/>
          </w:tcPr>
          <w:p w14:paraId="1F6CA9C6" w14:textId="1D253055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</w:t>
            </w:r>
          </w:p>
          <w:p w14:paraId="09DE956D" w14:textId="1156D11E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3B173803" w14:textId="3B359531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 wird geschlossen, Control Panel sichtbar (Selektierte Apps wurden aktiviert)</w:t>
            </w:r>
          </w:p>
        </w:tc>
        <w:tc>
          <w:tcPr>
            <w:tcW w:w="2693" w:type="dxa"/>
            <w:shd w:val="pct10" w:color="auto" w:fill="auto"/>
          </w:tcPr>
          <w:p w14:paraId="04CC9486" w14:textId="05451606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«Aktiviert!» wird geschlossen, Control Panel sichtbar (Selektierte Apps wurden aktiviert)</w:t>
            </w:r>
          </w:p>
        </w:tc>
        <w:tc>
          <w:tcPr>
            <w:tcW w:w="709" w:type="dxa"/>
            <w:shd w:val="pct10" w:color="auto" w:fill="auto"/>
          </w:tcPr>
          <w:p w14:paraId="376A8C75" w14:textId="03B8C927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3727C8FB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489EBC5" w14:textId="011250C2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2835" w:type="dxa"/>
          </w:tcPr>
          <w:p w14:paraId="3188E4BE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[App#1]</w:t>
            </w:r>
          </w:p>
          <w:p w14:paraId="6BBC1C85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Selektiert: [App#2]</w:t>
            </w:r>
          </w:p>
          <w:p w14:paraId="2A9F0FCE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[App#3]</w:t>
            </w:r>
          </w:p>
          <w:p w14:paraId="2A26A3E2" w14:textId="119DAF6D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[Deaktivieren]</w:t>
            </w:r>
          </w:p>
        </w:tc>
        <w:tc>
          <w:tcPr>
            <w:tcW w:w="2835" w:type="dxa"/>
          </w:tcPr>
          <w:p w14:paraId="2769DB3C" w14:textId="65EBB94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Pop-Up wird angezeigt: </w:t>
            </w:r>
            <w:r>
              <w:rPr>
                <w:b/>
                <w:bCs/>
              </w:rPr>
              <w:lastRenderedPageBreak/>
              <w:t>«Deaktiviert!»</w:t>
            </w:r>
          </w:p>
        </w:tc>
        <w:tc>
          <w:tcPr>
            <w:tcW w:w="2693" w:type="dxa"/>
            <w:shd w:val="pct10" w:color="auto" w:fill="auto"/>
          </w:tcPr>
          <w:p w14:paraId="230C673D" w14:textId="14E45467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Pop-Up wird ange</w:t>
            </w:r>
            <w:r>
              <w:rPr>
                <w:b/>
                <w:bCs/>
              </w:rPr>
              <w:lastRenderedPageBreak/>
              <w:t>zeigt: «Deaktiviert!»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(Multiselect funktioniert nicht, ist erwartet)</w:t>
            </w:r>
          </w:p>
        </w:tc>
        <w:tc>
          <w:tcPr>
            <w:tcW w:w="709" w:type="dxa"/>
            <w:shd w:val="pct10" w:color="auto" w:fill="auto"/>
          </w:tcPr>
          <w:p w14:paraId="2DE14BDA" w14:textId="10E49B86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OK</w:t>
            </w:r>
          </w:p>
        </w:tc>
      </w:tr>
      <w:tr w:rsidR="008C4B89" w:rsidRPr="00F20189" w14:paraId="41FE5713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1D83955" w14:textId="46022F01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2835" w:type="dxa"/>
          </w:tcPr>
          <w:p w14:paraId="7C430FE6" w14:textId="4E4FA8BD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</w:t>
            </w:r>
          </w:p>
          <w:p w14:paraId="7F1C25CD" w14:textId="33C5E1D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75E324F4" w14:textId="61CB40D9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 wird geschlossen, Control Panel sichtbar (Selektierte Apps wurden deaktiviert)</w:t>
            </w:r>
          </w:p>
        </w:tc>
        <w:tc>
          <w:tcPr>
            <w:tcW w:w="2693" w:type="dxa"/>
            <w:shd w:val="pct10" w:color="auto" w:fill="auto"/>
          </w:tcPr>
          <w:p w14:paraId="260D8BAB" w14:textId="1576A7BF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«Deaktiviert!» wird geschlossen, Control Panel sichtbar (Selektierte Apps wurden deaktiviert)</w:t>
            </w:r>
          </w:p>
        </w:tc>
        <w:tc>
          <w:tcPr>
            <w:tcW w:w="709" w:type="dxa"/>
            <w:shd w:val="pct10" w:color="auto" w:fill="auto"/>
          </w:tcPr>
          <w:p w14:paraId="70B3EFAB" w14:textId="2A071F7B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21C2727C" w14:textId="01A0081A" w:rsidR="00A226EB" w:rsidRDefault="00A226EB" w:rsidP="000F6CED"/>
    <w:p w14:paraId="2FBCED83" w14:textId="30960FDB" w:rsidR="00157388" w:rsidRDefault="00157388" w:rsidP="0015738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693"/>
        <w:gridCol w:w="709"/>
      </w:tblGrid>
      <w:tr w:rsidR="00157388" w:rsidRPr="00F20189" w14:paraId="52377B8A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7923E" w14:textId="52A92BB7" w:rsidR="00157388" w:rsidRPr="00AC7E40" w:rsidRDefault="00157388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Pr="004875FB">
              <w:t>Autostart</w:t>
            </w:r>
            <w:r>
              <w:t xml:space="preserve"> –</w:t>
            </w:r>
            <w:r w:rsidRPr="00A533C1">
              <w:t xml:space="preserve"> </w:t>
            </w:r>
            <w:r>
              <w:t xml:space="preserve">Fehleingaben </w:t>
            </w:r>
          </w:p>
          <w:p w14:paraId="57221975" w14:textId="77777777" w:rsidR="00157388" w:rsidRPr="00AC7E40" w:rsidRDefault="00157388" w:rsidP="00446EEE">
            <w:pPr>
              <w:rPr>
                <w:color w:val="008000"/>
              </w:rPr>
            </w:pPr>
          </w:p>
        </w:tc>
      </w:tr>
      <w:tr w:rsidR="00157388" w:rsidRPr="00A533C1" w14:paraId="388C62D8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3566" w14:textId="77777777" w:rsidR="00157388" w:rsidRPr="00A533C1" w:rsidRDefault="00157388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157388" w:rsidRPr="00F20189" w14:paraId="6CD5BEA6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B8DBA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AD04234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88B450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693" w:type="dxa"/>
            <w:shd w:val="pct10" w:color="auto" w:fill="auto"/>
          </w:tcPr>
          <w:p w14:paraId="517A185C" w14:textId="77777777" w:rsidR="00157388" w:rsidRPr="00F20189" w:rsidRDefault="00157388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709" w:type="dxa"/>
            <w:shd w:val="pct10" w:color="auto" w:fill="auto"/>
          </w:tcPr>
          <w:p w14:paraId="54055D36" w14:textId="77777777" w:rsidR="00157388" w:rsidRPr="00286A4C" w:rsidRDefault="00157388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C4B89" w:rsidRPr="00F20189" w14:paraId="08C60510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EFFE4EF" w14:textId="617B866A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2835" w:type="dxa"/>
          </w:tcPr>
          <w:p w14:paraId="19FE7DC4" w14:textId="3D6A397C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[Aktivieren]</w:t>
            </w:r>
          </w:p>
        </w:tc>
        <w:tc>
          <w:tcPr>
            <w:tcW w:w="2835" w:type="dxa"/>
          </w:tcPr>
          <w:p w14:paraId="532B92FB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693" w:type="dxa"/>
            <w:shd w:val="pct10" w:color="auto" w:fill="auto"/>
          </w:tcPr>
          <w:p w14:paraId="49B28BAA" w14:textId="00D6580D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Fenster erscheint «Nichts gewählt» (Ist erwartet)</w:t>
            </w:r>
          </w:p>
        </w:tc>
        <w:tc>
          <w:tcPr>
            <w:tcW w:w="709" w:type="dxa"/>
            <w:shd w:val="pct10" w:color="auto" w:fill="auto"/>
          </w:tcPr>
          <w:p w14:paraId="61A4C27C" w14:textId="47F3DF70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1978BC10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F2C99DE" w14:textId="1723340E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F2</w:t>
            </w:r>
          </w:p>
        </w:tc>
        <w:tc>
          <w:tcPr>
            <w:tcW w:w="2835" w:type="dxa"/>
          </w:tcPr>
          <w:p w14:paraId="2D179E6F" w14:textId="4096DD61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[Deaktivieren]</w:t>
            </w:r>
          </w:p>
        </w:tc>
        <w:tc>
          <w:tcPr>
            <w:tcW w:w="2835" w:type="dxa"/>
          </w:tcPr>
          <w:p w14:paraId="7E25D86B" w14:textId="5395B730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693" w:type="dxa"/>
            <w:shd w:val="pct10" w:color="auto" w:fill="auto"/>
          </w:tcPr>
          <w:p w14:paraId="0CEC87BF" w14:textId="1FFB99DC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Fenster erscheint «Nichts gewählt» (Ist erwartet)</w:t>
            </w:r>
          </w:p>
        </w:tc>
        <w:tc>
          <w:tcPr>
            <w:tcW w:w="709" w:type="dxa"/>
            <w:shd w:val="pct10" w:color="auto" w:fill="auto"/>
          </w:tcPr>
          <w:p w14:paraId="69205C10" w14:textId="47E84860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4F7066E0" w14:textId="77777777" w:rsidR="00157388" w:rsidRDefault="00157388" w:rsidP="000F6CED"/>
    <w:p w14:paraId="4C58F794" w14:textId="5FF40237" w:rsidR="00366D37" w:rsidRDefault="00366D37" w:rsidP="00366D37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&lt;&lt;G&gt;&gt;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693"/>
        <w:gridCol w:w="709"/>
      </w:tblGrid>
      <w:tr w:rsidR="00366D37" w:rsidRPr="00F20189" w14:paraId="18D4B170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B663" w14:textId="77777777" w:rsidR="00564D3D" w:rsidRDefault="00366D37" w:rsidP="00701DF1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 –</w:t>
            </w:r>
            <w:r w:rsidRPr="00A533C1">
              <w:t xml:space="preserve"> </w:t>
            </w:r>
            <w:r w:rsidR="00564D3D" w:rsidRPr="00A533C1">
              <w:t>Ablauf des Scripts (Happy Path)</w:t>
            </w:r>
          </w:p>
          <w:p w14:paraId="145B97A1" w14:textId="56A1FC60" w:rsidR="00695F7E" w:rsidRPr="00AC7E40" w:rsidRDefault="00695F7E" w:rsidP="00701DF1">
            <w:pPr>
              <w:rPr>
                <w:color w:val="008000"/>
              </w:rPr>
            </w:pPr>
          </w:p>
        </w:tc>
      </w:tr>
      <w:tr w:rsidR="00366D37" w:rsidRPr="00A533C1" w14:paraId="6E5AEE3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E723" w14:textId="77777777" w:rsidR="00366D37" w:rsidRPr="00A533C1" w:rsidRDefault="00366D37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366D37" w:rsidRPr="00F20189" w14:paraId="66E6C38A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170F51E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5784A9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02D2D376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693" w:type="dxa"/>
            <w:shd w:val="pct10" w:color="auto" w:fill="auto"/>
          </w:tcPr>
          <w:p w14:paraId="6D06FD5A" w14:textId="77777777" w:rsidR="00366D37" w:rsidRPr="00F20189" w:rsidRDefault="00366D37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709" w:type="dxa"/>
            <w:shd w:val="pct10" w:color="auto" w:fill="auto"/>
          </w:tcPr>
          <w:p w14:paraId="40325B56" w14:textId="77777777" w:rsidR="00366D37" w:rsidRPr="00286A4C" w:rsidRDefault="00366D37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C4B89" w:rsidRPr="00F20189" w14:paraId="31D974B0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E8620B" w14:textId="0DA852F5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2835" w:type="dxa"/>
          </w:tcPr>
          <w:p w14:paraId="3A7EFDDB" w14:textId="3C4AAF1F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[Task#1]</w:t>
            </w:r>
          </w:p>
          <w:p w14:paraId="34DD8BDB" w14:textId="3285D6B8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[Task #2]</w:t>
            </w:r>
          </w:p>
          <w:p w14:paraId="324B2D79" w14:textId="37AF2D40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Selektiert: [Task #3]</w:t>
            </w:r>
          </w:p>
          <w:p w14:paraId="170622D4" w14:textId="4F1100CC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[Beenden]</w:t>
            </w:r>
          </w:p>
        </w:tc>
        <w:tc>
          <w:tcPr>
            <w:tcW w:w="2835" w:type="dxa"/>
          </w:tcPr>
          <w:p w14:paraId="6172E8E5" w14:textId="43BB5D99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Pop-Up wird angezeigt: «Prozesse beenden?» </w:t>
            </w:r>
          </w:p>
        </w:tc>
        <w:tc>
          <w:tcPr>
            <w:tcW w:w="2693" w:type="dxa"/>
            <w:shd w:val="pct10" w:color="auto" w:fill="auto"/>
          </w:tcPr>
          <w:p w14:paraId="105D76C8" w14:textId="43027319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Pop-Up wird angezeigt: «Prozesse beenden?» </w:t>
            </w:r>
          </w:p>
        </w:tc>
        <w:tc>
          <w:tcPr>
            <w:tcW w:w="709" w:type="dxa"/>
            <w:shd w:val="pct10" w:color="auto" w:fill="auto"/>
          </w:tcPr>
          <w:p w14:paraId="6CA2851C" w14:textId="1F727438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09DDE597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CE8826B" w14:textId="23D8C6B9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2835" w:type="dxa"/>
          </w:tcPr>
          <w:p w14:paraId="0EE0288D" w14:textId="2FCE0A09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«Prozesse beenden?»: [Ja]</w:t>
            </w:r>
          </w:p>
        </w:tc>
        <w:tc>
          <w:tcPr>
            <w:tcW w:w="2835" w:type="dxa"/>
          </w:tcPr>
          <w:p w14:paraId="48806F5B" w14:textId="0AD20422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«Beendet!»</w:t>
            </w:r>
          </w:p>
        </w:tc>
        <w:tc>
          <w:tcPr>
            <w:tcW w:w="2693" w:type="dxa"/>
            <w:shd w:val="pct10" w:color="auto" w:fill="auto"/>
          </w:tcPr>
          <w:p w14:paraId="023CD080" w14:textId="304E1C41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wird angezeigt: «Beendet!»</w:t>
            </w:r>
          </w:p>
        </w:tc>
        <w:tc>
          <w:tcPr>
            <w:tcW w:w="709" w:type="dxa"/>
            <w:shd w:val="pct10" w:color="auto" w:fill="auto"/>
          </w:tcPr>
          <w:p w14:paraId="72177B30" w14:textId="49808205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5C1FAD93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19EB868" w14:textId="14843E10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835" w:type="dxa"/>
          </w:tcPr>
          <w:p w14:paraId="4ACB340C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«Beendet!»</w:t>
            </w:r>
          </w:p>
          <w:p w14:paraId="411511F9" w14:textId="65D6C562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[Schliessen]</w:t>
            </w:r>
          </w:p>
        </w:tc>
        <w:tc>
          <w:tcPr>
            <w:tcW w:w="2835" w:type="dxa"/>
          </w:tcPr>
          <w:p w14:paraId="605F4D08" w14:textId="600C987E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Beendet!» wird geschlossen, Control Panel sichtbar (Selektierte Tasks wurden beendet)</w:t>
            </w:r>
          </w:p>
        </w:tc>
        <w:tc>
          <w:tcPr>
            <w:tcW w:w="2693" w:type="dxa"/>
            <w:shd w:val="pct10" w:color="auto" w:fill="auto"/>
          </w:tcPr>
          <w:p w14:paraId="431B0D77" w14:textId="2CEFAD98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Beendet!» wird geschlossen, Control Panel sichtbar (Selektierte Tasks wurden beendet)</w:t>
            </w:r>
          </w:p>
        </w:tc>
        <w:tc>
          <w:tcPr>
            <w:tcW w:w="709" w:type="dxa"/>
            <w:shd w:val="pct10" w:color="auto" w:fill="auto"/>
          </w:tcPr>
          <w:p w14:paraId="7FE054BC" w14:textId="05DAFAA8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35FC14AB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5E864" w14:textId="302C05CB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835" w:type="dxa"/>
          </w:tcPr>
          <w:p w14:paraId="51F127AF" w14:textId="712CA340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G1 wiederholen</w:t>
            </w:r>
          </w:p>
        </w:tc>
        <w:tc>
          <w:tcPr>
            <w:tcW w:w="2835" w:type="dxa"/>
          </w:tcPr>
          <w:p w14:paraId="2B8C38DF" w14:textId="119D1E00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G1</w:t>
            </w:r>
          </w:p>
        </w:tc>
        <w:tc>
          <w:tcPr>
            <w:tcW w:w="2693" w:type="dxa"/>
            <w:shd w:val="pct10" w:color="auto" w:fill="auto"/>
          </w:tcPr>
          <w:p w14:paraId="3D6E83C0" w14:textId="6F15B6BF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Erwartetes Ergebnis von G1</w:t>
            </w:r>
          </w:p>
        </w:tc>
        <w:tc>
          <w:tcPr>
            <w:tcW w:w="709" w:type="dxa"/>
            <w:shd w:val="pct10" w:color="auto" w:fill="auto"/>
          </w:tcPr>
          <w:p w14:paraId="53C13431" w14:textId="62E1DD08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8C4B89" w:rsidRPr="00F20189" w14:paraId="4F0C9360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8CFA0FC" w14:textId="02FD1CFD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835" w:type="dxa"/>
          </w:tcPr>
          <w:p w14:paraId="705F9D17" w14:textId="6AFE51EB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«Prozesse beenden?»: [Nein]</w:t>
            </w:r>
          </w:p>
        </w:tc>
        <w:tc>
          <w:tcPr>
            <w:tcW w:w="2835" w:type="dxa"/>
          </w:tcPr>
          <w:p w14:paraId="1F1A6861" w14:textId="538FB4C2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Prozesse beenden?» wird geschlossen, Control Panel sichtbar</w:t>
            </w:r>
          </w:p>
        </w:tc>
        <w:tc>
          <w:tcPr>
            <w:tcW w:w="2693" w:type="dxa"/>
            <w:shd w:val="pct10" w:color="auto" w:fill="auto"/>
          </w:tcPr>
          <w:p w14:paraId="53230FCD" w14:textId="5045F03E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« Prozesse beenden?» wird geschlossen, Control Panel sichtbar</w:t>
            </w:r>
          </w:p>
        </w:tc>
        <w:tc>
          <w:tcPr>
            <w:tcW w:w="709" w:type="dxa"/>
            <w:shd w:val="pct10" w:color="auto" w:fill="auto"/>
          </w:tcPr>
          <w:p w14:paraId="03221F04" w14:textId="4E70F0B1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66FE17CB" w14:textId="0C6FDB83" w:rsidR="00157388" w:rsidRDefault="00157388" w:rsidP="00564D3D">
      <w:pPr>
        <w:spacing w:before="0" w:after="0"/>
      </w:pPr>
    </w:p>
    <w:p w14:paraId="26B65476" w14:textId="51D2F5AD" w:rsidR="00564D3D" w:rsidRDefault="00564D3D" w:rsidP="00564D3D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&lt;&lt;H&gt;&gt;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693"/>
        <w:gridCol w:w="709"/>
      </w:tblGrid>
      <w:tr w:rsidR="00564D3D" w:rsidRPr="00F20189" w14:paraId="7D9C17B3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30A29" w14:textId="05F6730A" w:rsidR="00564D3D" w:rsidRPr="00AC7E40" w:rsidRDefault="00564D3D" w:rsidP="00446EEE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t>Prozesse beenden</w:t>
            </w:r>
            <w:r w:rsidRPr="00A533C1">
              <w:t xml:space="preserve"> </w:t>
            </w:r>
            <w:r>
              <w:t>–</w:t>
            </w:r>
            <w:r w:rsidRPr="00A533C1">
              <w:t xml:space="preserve"> </w:t>
            </w:r>
            <w:r>
              <w:t xml:space="preserve">Fehleingaben </w:t>
            </w:r>
          </w:p>
          <w:p w14:paraId="2A3991D3" w14:textId="77777777" w:rsidR="00564D3D" w:rsidRPr="00AC7E40" w:rsidRDefault="00564D3D" w:rsidP="00446EEE">
            <w:pPr>
              <w:rPr>
                <w:color w:val="008000"/>
              </w:rPr>
            </w:pPr>
          </w:p>
        </w:tc>
      </w:tr>
      <w:tr w:rsidR="00564D3D" w:rsidRPr="00A533C1" w14:paraId="6981E712" w14:textId="77777777" w:rsidTr="00446EEE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3C3D" w14:textId="77777777" w:rsidR="00564D3D" w:rsidRPr="00A533C1" w:rsidRDefault="00564D3D" w:rsidP="00446EEE">
            <w:r w:rsidRPr="00A533C1">
              <w:rPr>
                <w:b/>
                <w:color w:val="008000"/>
              </w:rPr>
              <w:t>Setup</w:t>
            </w:r>
            <w:r w:rsidRPr="00A533C1">
              <w:rPr>
                <w:color w:val="008000"/>
              </w:rPr>
              <w:t xml:space="preserve">: </w:t>
            </w:r>
            <w:r w:rsidRPr="00943977">
              <w:t>Script starten, korrektes PWD eingeben und im Control Panel alle Testfälle nacheinander ausführen</w:t>
            </w:r>
          </w:p>
        </w:tc>
      </w:tr>
      <w:tr w:rsidR="00564D3D" w:rsidRPr="00F20189" w14:paraId="6B12FE2C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78A817F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5796A473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492FBC46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693" w:type="dxa"/>
            <w:shd w:val="pct10" w:color="auto" w:fill="auto"/>
          </w:tcPr>
          <w:p w14:paraId="4756A3DE" w14:textId="77777777" w:rsidR="00564D3D" w:rsidRPr="00F20189" w:rsidRDefault="00564D3D" w:rsidP="00446EEE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709" w:type="dxa"/>
            <w:shd w:val="pct10" w:color="auto" w:fill="auto"/>
          </w:tcPr>
          <w:p w14:paraId="61D95EB4" w14:textId="77777777" w:rsidR="00564D3D" w:rsidRPr="00286A4C" w:rsidRDefault="00564D3D" w:rsidP="00446EEE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8C4B89" w:rsidRPr="00F20189" w14:paraId="22BAACFC" w14:textId="77777777" w:rsidTr="008C4B8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2ADD592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C1</w:t>
            </w:r>
          </w:p>
        </w:tc>
        <w:tc>
          <w:tcPr>
            <w:tcW w:w="2835" w:type="dxa"/>
          </w:tcPr>
          <w:p w14:paraId="71E717FB" w14:textId="7E3321D5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[Beenden]</w:t>
            </w:r>
          </w:p>
        </w:tc>
        <w:tc>
          <w:tcPr>
            <w:tcW w:w="2835" w:type="dxa"/>
          </w:tcPr>
          <w:p w14:paraId="498FDF23" w14:textId="77777777" w:rsidR="008C4B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Nichts passiert</w:t>
            </w:r>
          </w:p>
        </w:tc>
        <w:tc>
          <w:tcPr>
            <w:tcW w:w="2693" w:type="dxa"/>
            <w:shd w:val="pct10" w:color="auto" w:fill="auto"/>
          </w:tcPr>
          <w:p w14:paraId="2F700B5F" w14:textId="0BCC8DE4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Pop-Up Fenster erscheint «Nichts gewählt» (Ist erwartet)</w:t>
            </w:r>
          </w:p>
        </w:tc>
        <w:tc>
          <w:tcPr>
            <w:tcW w:w="709" w:type="dxa"/>
            <w:shd w:val="pct10" w:color="auto" w:fill="auto"/>
          </w:tcPr>
          <w:p w14:paraId="78710430" w14:textId="57448F97" w:rsidR="008C4B89" w:rsidRPr="00F20189" w:rsidRDefault="008C4B89" w:rsidP="008C4B8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1816332F" w14:textId="77777777" w:rsidR="00564D3D" w:rsidRPr="00F20189" w:rsidRDefault="00564D3D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51815ADF" w:rsidR="000F6CED" w:rsidRPr="008C4B89" w:rsidRDefault="008C4B89" w:rsidP="004E46D1">
            <w:pPr>
              <w:rPr>
                <w:bCs/>
                <w:i/>
                <w:iCs/>
                <w:color w:val="7030A0"/>
              </w:rPr>
            </w:pPr>
            <w:r>
              <w:rPr>
                <w:bCs/>
                <w:i/>
                <w:iCs/>
                <w:color w:val="7030A0"/>
              </w:rPr>
              <w:t>Oft kamen Funktionen vor während der Ausführung, die nicht im Protokoll beschrieben waren, aber erwünscht waren. (Pop-Ups</w:t>
            </w:r>
            <w:r w:rsidR="00AA5713">
              <w:rPr>
                <w:bCs/>
                <w:i/>
                <w:iCs/>
                <w:color w:val="7030A0"/>
              </w:rPr>
              <w:t>, Multiselect in Autostart-Tests</w:t>
            </w:r>
            <w:r>
              <w:rPr>
                <w:bCs/>
                <w:i/>
                <w:iCs/>
                <w:color w:val="7030A0"/>
              </w:rPr>
              <w:t>)</w:t>
            </w:r>
            <w:r w:rsidR="000F6CED">
              <w:rPr>
                <w:i/>
                <w:iCs/>
                <w:color w:val="7030A0"/>
              </w:rPr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4" w:name="_Toc441971812"/>
      <w:bookmarkStart w:id="15" w:name="_Toc276541767"/>
      <w:bookmarkEnd w:id="11"/>
      <w:r w:rsidRPr="00F20189">
        <w:t>Sign-Off</w:t>
      </w:r>
      <w:bookmarkEnd w:id="14"/>
      <w:bookmarkEnd w:id="15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3AC077FA" w14:textId="1C090902" w:rsidR="008C4B89" w:rsidRPr="00427405" w:rsidRDefault="008C4B89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 xml:space="preserve">A3: </w:t>
            </w:r>
            <w:r>
              <w:t>Das vorherige, getippte Passwort wird nicht entfernt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21AB516B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8C4B89">
              <w:rPr>
                <w:color w:val="008000"/>
                <w:sz w:val="28"/>
                <w:szCs w:val="28"/>
              </w:rPr>
              <w:t>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509655AC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2D0B5B80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355D3F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</w:t>
            </w:r>
            <w:r w:rsidR="00355D3F">
              <w:rPr>
                <w:b/>
                <w:bCs/>
              </w:rPr>
              <w:t>08.05.2020 Diogo Caraça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27C20C40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355D3F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</w:t>
            </w:r>
            <w:r w:rsidR="00355D3F">
              <w:rPr>
                <w:b/>
                <w:bCs/>
              </w:rPr>
              <w:t>08.05.2020 Silvio Merz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DECFC" w14:textId="77777777" w:rsidR="00F2487B" w:rsidRDefault="00F2487B">
      <w:r>
        <w:separator/>
      </w:r>
    </w:p>
  </w:endnote>
  <w:endnote w:type="continuationSeparator" w:id="0">
    <w:p w14:paraId="554690CF" w14:textId="77777777" w:rsidR="00F2487B" w:rsidRDefault="00F2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695F7E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695F7E">
      <w:rPr>
        <w:rStyle w:val="Seitenzahl"/>
        <w:noProof/>
        <w:sz w:val="16"/>
        <w:szCs w:val="16"/>
      </w:rPr>
      <w:t>8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DF6D4" w14:textId="77777777" w:rsidR="00F2487B" w:rsidRDefault="00F2487B">
      <w:r>
        <w:separator/>
      </w:r>
    </w:p>
  </w:footnote>
  <w:footnote w:type="continuationSeparator" w:id="0">
    <w:p w14:paraId="4B7594D9" w14:textId="77777777" w:rsidR="00F2487B" w:rsidRDefault="00F2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113766"/>
    <w:multiLevelType w:val="hybridMultilevel"/>
    <w:tmpl w:val="FF98F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8199E"/>
    <w:multiLevelType w:val="hybridMultilevel"/>
    <w:tmpl w:val="75A23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21"/>
  </w:num>
  <w:num w:numId="5">
    <w:abstractNumId w:val="21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0"/>
  </w:num>
  <w:num w:numId="12">
    <w:abstractNumId w:val="16"/>
  </w:num>
  <w:num w:numId="13">
    <w:abstractNumId w:val="8"/>
  </w:num>
  <w:num w:numId="14">
    <w:abstractNumId w:val="17"/>
  </w:num>
  <w:num w:numId="15">
    <w:abstractNumId w:val="5"/>
  </w:num>
  <w:num w:numId="16">
    <w:abstractNumId w:val="13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2E4B"/>
    <w:rsid w:val="00024DCC"/>
    <w:rsid w:val="00041AF8"/>
    <w:rsid w:val="00041CB8"/>
    <w:rsid w:val="0004783A"/>
    <w:rsid w:val="00056B93"/>
    <w:rsid w:val="00071867"/>
    <w:rsid w:val="00071946"/>
    <w:rsid w:val="00087F2A"/>
    <w:rsid w:val="00095957"/>
    <w:rsid w:val="000A6F13"/>
    <w:rsid w:val="000A7E6B"/>
    <w:rsid w:val="000B0A78"/>
    <w:rsid w:val="000F0FC0"/>
    <w:rsid w:val="000F11A3"/>
    <w:rsid w:val="000F6CED"/>
    <w:rsid w:val="0011569B"/>
    <w:rsid w:val="001222EE"/>
    <w:rsid w:val="00126097"/>
    <w:rsid w:val="00130D47"/>
    <w:rsid w:val="00132F3E"/>
    <w:rsid w:val="00137D95"/>
    <w:rsid w:val="00140272"/>
    <w:rsid w:val="001508D0"/>
    <w:rsid w:val="00151AB6"/>
    <w:rsid w:val="00153214"/>
    <w:rsid w:val="00157388"/>
    <w:rsid w:val="00161A36"/>
    <w:rsid w:val="001726E7"/>
    <w:rsid w:val="00172ECD"/>
    <w:rsid w:val="00181A45"/>
    <w:rsid w:val="0018554E"/>
    <w:rsid w:val="00191B2E"/>
    <w:rsid w:val="001953E3"/>
    <w:rsid w:val="00195488"/>
    <w:rsid w:val="001B632C"/>
    <w:rsid w:val="001C7E56"/>
    <w:rsid w:val="001F2FD0"/>
    <w:rsid w:val="00205947"/>
    <w:rsid w:val="00213FA0"/>
    <w:rsid w:val="00217F1E"/>
    <w:rsid w:val="00225719"/>
    <w:rsid w:val="0022604D"/>
    <w:rsid w:val="0023049B"/>
    <w:rsid w:val="00231595"/>
    <w:rsid w:val="0023431F"/>
    <w:rsid w:val="00242760"/>
    <w:rsid w:val="00247D2E"/>
    <w:rsid w:val="002506B9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07327"/>
    <w:rsid w:val="00337E19"/>
    <w:rsid w:val="003432D2"/>
    <w:rsid w:val="003525B1"/>
    <w:rsid w:val="0035474E"/>
    <w:rsid w:val="00355D3F"/>
    <w:rsid w:val="00366D37"/>
    <w:rsid w:val="00373A96"/>
    <w:rsid w:val="00377339"/>
    <w:rsid w:val="003909EC"/>
    <w:rsid w:val="003A2611"/>
    <w:rsid w:val="003C175D"/>
    <w:rsid w:val="003C2D26"/>
    <w:rsid w:val="003D2A4A"/>
    <w:rsid w:val="003D4990"/>
    <w:rsid w:val="00410330"/>
    <w:rsid w:val="004229A3"/>
    <w:rsid w:val="004269F5"/>
    <w:rsid w:val="00445289"/>
    <w:rsid w:val="004479FE"/>
    <w:rsid w:val="00460C06"/>
    <w:rsid w:val="00460C73"/>
    <w:rsid w:val="00460D20"/>
    <w:rsid w:val="0046419C"/>
    <w:rsid w:val="004647CA"/>
    <w:rsid w:val="00464ECE"/>
    <w:rsid w:val="00470701"/>
    <w:rsid w:val="00470D94"/>
    <w:rsid w:val="004742FC"/>
    <w:rsid w:val="00484606"/>
    <w:rsid w:val="004875FB"/>
    <w:rsid w:val="00495822"/>
    <w:rsid w:val="00496436"/>
    <w:rsid w:val="004A31E8"/>
    <w:rsid w:val="004B5C00"/>
    <w:rsid w:val="004D43BB"/>
    <w:rsid w:val="004D607C"/>
    <w:rsid w:val="004E57A9"/>
    <w:rsid w:val="004F4DA1"/>
    <w:rsid w:val="00500815"/>
    <w:rsid w:val="0050194A"/>
    <w:rsid w:val="00502A8A"/>
    <w:rsid w:val="00503DA6"/>
    <w:rsid w:val="00524271"/>
    <w:rsid w:val="00540174"/>
    <w:rsid w:val="005404F4"/>
    <w:rsid w:val="00543F17"/>
    <w:rsid w:val="00564D3D"/>
    <w:rsid w:val="005820D8"/>
    <w:rsid w:val="005C2076"/>
    <w:rsid w:val="005C5878"/>
    <w:rsid w:val="005D3D7A"/>
    <w:rsid w:val="005D768A"/>
    <w:rsid w:val="005E4412"/>
    <w:rsid w:val="00606718"/>
    <w:rsid w:val="00611041"/>
    <w:rsid w:val="00636631"/>
    <w:rsid w:val="00664081"/>
    <w:rsid w:val="0066468C"/>
    <w:rsid w:val="0067397A"/>
    <w:rsid w:val="00682756"/>
    <w:rsid w:val="0068326B"/>
    <w:rsid w:val="00685BB9"/>
    <w:rsid w:val="006936A7"/>
    <w:rsid w:val="00695F7E"/>
    <w:rsid w:val="006A2E2E"/>
    <w:rsid w:val="006A36ED"/>
    <w:rsid w:val="006B327A"/>
    <w:rsid w:val="006B7E9D"/>
    <w:rsid w:val="006C2A53"/>
    <w:rsid w:val="006D178C"/>
    <w:rsid w:val="006D4D46"/>
    <w:rsid w:val="006E14BA"/>
    <w:rsid w:val="006E26CB"/>
    <w:rsid w:val="006F3EE7"/>
    <w:rsid w:val="006F42B1"/>
    <w:rsid w:val="006F6222"/>
    <w:rsid w:val="006F76AD"/>
    <w:rsid w:val="00701DF1"/>
    <w:rsid w:val="007146C0"/>
    <w:rsid w:val="00724BB6"/>
    <w:rsid w:val="007276AC"/>
    <w:rsid w:val="00743ACC"/>
    <w:rsid w:val="00750B88"/>
    <w:rsid w:val="00785541"/>
    <w:rsid w:val="00793BCF"/>
    <w:rsid w:val="00794B33"/>
    <w:rsid w:val="007A5B0B"/>
    <w:rsid w:val="007A5B7F"/>
    <w:rsid w:val="007B6FC0"/>
    <w:rsid w:val="007F517E"/>
    <w:rsid w:val="008052A2"/>
    <w:rsid w:val="00813317"/>
    <w:rsid w:val="008241BE"/>
    <w:rsid w:val="00825508"/>
    <w:rsid w:val="00860C5E"/>
    <w:rsid w:val="00861849"/>
    <w:rsid w:val="008733A0"/>
    <w:rsid w:val="00877AA6"/>
    <w:rsid w:val="00881647"/>
    <w:rsid w:val="00887237"/>
    <w:rsid w:val="008A1A5C"/>
    <w:rsid w:val="008A5379"/>
    <w:rsid w:val="008B1768"/>
    <w:rsid w:val="008C1342"/>
    <w:rsid w:val="008C4B89"/>
    <w:rsid w:val="008C7A3C"/>
    <w:rsid w:val="008D5E55"/>
    <w:rsid w:val="008E5A27"/>
    <w:rsid w:val="009107B6"/>
    <w:rsid w:val="00912EC7"/>
    <w:rsid w:val="00927F21"/>
    <w:rsid w:val="00930E85"/>
    <w:rsid w:val="00943977"/>
    <w:rsid w:val="00950C07"/>
    <w:rsid w:val="00966727"/>
    <w:rsid w:val="009753C3"/>
    <w:rsid w:val="00976C8C"/>
    <w:rsid w:val="0098534E"/>
    <w:rsid w:val="00993ED8"/>
    <w:rsid w:val="009B1890"/>
    <w:rsid w:val="009B4DF6"/>
    <w:rsid w:val="009E24EF"/>
    <w:rsid w:val="009E757B"/>
    <w:rsid w:val="009F1295"/>
    <w:rsid w:val="00A01502"/>
    <w:rsid w:val="00A12BB8"/>
    <w:rsid w:val="00A12C06"/>
    <w:rsid w:val="00A17146"/>
    <w:rsid w:val="00A226EB"/>
    <w:rsid w:val="00A3621A"/>
    <w:rsid w:val="00A44D45"/>
    <w:rsid w:val="00A533C1"/>
    <w:rsid w:val="00A61488"/>
    <w:rsid w:val="00A66480"/>
    <w:rsid w:val="00A7073C"/>
    <w:rsid w:val="00A710F3"/>
    <w:rsid w:val="00A7265E"/>
    <w:rsid w:val="00A76B2F"/>
    <w:rsid w:val="00A94299"/>
    <w:rsid w:val="00A96D01"/>
    <w:rsid w:val="00A96F65"/>
    <w:rsid w:val="00A97A53"/>
    <w:rsid w:val="00AA5713"/>
    <w:rsid w:val="00AD3172"/>
    <w:rsid w:val="00AD7B7A"/>
    <w:rsid w:val="00AE758A"/>
    <w:rsid w:val="00AF2E40"/>
    <w:rsid w:val="00B0561D"/>
    <w:rsid w:val="00B16DA3"/>
    <w:rsid w:val="00B2181B"/>
    <w:rsid w:val="00B31C25"/>
    <w:rsid w:val="00B35160"/>
    <w:rsid w:val="00B572B3"/>
    <w:rsid w:val="00B7273F"/>
    <w:rsid w:val="00B902AC"/>
    <w:rsid w:val="00BA18D2"/>
    <w:rsid w:val="00BA25D9"/>
    <w:rsid w:val="00BB3D51"/>
    <w:rsid w:val="00BD0F71"/>
    <w:rsid w:val="00BD3661"/>
    <w:rsid w:val="00BD6493"/>
    <w:rsid w:val="00BE61F9"/>
    <w:rsid w:val="00BF313E"/>
    <w:rsid w:val="00C142DC"/>
    <w:rsid w:val="00C14D20"/>
    <w:rsid w:val="00C15B1F"/>
    <w:rsid w:val="00C41A1E"/>
    <w:rsid w:val="00C45E66"/>
    <w:rsid w:val="00C5256C"/>
    <w:rsid w:val="00C52606"/>
    <w:rsid w:val="00C55324"/>
    <w:rsid w:val="00C62951"/>
    <w:rsid w:val="00C8064D"/>
    <w:rsid w:val="00C847E0"/>
    <w:rsid w:val="00C87068"/>
    <w:rsid w:val="00C93114"/>
    <w:rsid w:val="00CA11E0"/>
    <w:rsid w:val="00CA3283"/>
    <w:rsid w:val="00CA401E"/>
    <w:rsid w:val="00CA7765"/>
    <w:rsid w:val="00CD0832"/>
    <w:rsid w:val="00CD4305"/>
    <w:rsid w:val="00CD6B5B"/>
    <w:rsid w:val="00CE6487"/>
    <w:rsid w:val="00D131FD"/>
    <w:rsid w:val="00D13F05"/>
    <w:rsid w:val="00D16657"/>
    <w:rsid w:val="00D204E4"/>
    <w:rsid w:val="00D20543"/>
    <w:rsid w:val="00D25779"/>
    <w:rsid w:val="00D30E3A"/>
    <w:rsid w:val="00D34801"/>
    <w:rsid w:val="00D6492F"/>
    <w:rsid w:val="00D70535"/>
    <w:rsid w:val="00D706F5"/>
    <w:rsid w:val="00D76466"/>
    <w:rsid w:val="00DB18FF"/>
    <w:rsid w:val="00DB66EC"/>
    <w:rsid w:val="00DD11A1"/>
    <w:rsid w:val="00DD214F"/>
    <w:rsid w:val="00DD258A"/>
    <w:rsid w:val="00DE14A4"/>
    <w:rsid w:val="00DE29AF"/>
    <w:rsid w:val="00DE5F0A"/>
    <w:rsid w:val="00DE7C59"/>
    <w:rsid w:val="00DF6003"/>
    <w:rsid w:val="00E06091"/>
    <w:rsid w:val="00E1258D"/>
    <w:rsid w:val="00E139A2"/>
    <w:rsid w:val="00E2076E"/>
    <w:rsid w:val="00E256DA"/>
    <w:rsid w:val="00E35948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E0E08"/>
    <w:rsid w:val="00EE5F6D"/>
    <w:rsid w:val="00EE75C6"/>
    <w:rsid w:val="00EF12F6"/>
    <w:rsid w:val="00EF6CA3"/>
    <w:rsid w:val="00F030D1"/>
    <w:rsid w:val="00F1083A"/>
    <w:rsid w:val="00F162B5"/>
    <w:rsid w:val="00F2487B"/>
    <w:rsid w:val="00F26827"/>
    <w:rsid w:val="00F30286"/>
    <w:rsid w:val="00F419EC"/>
    <w:rsid w:val="00F5764E"/>
    <w:rsid w:val="00F65D60"/>
    <w:rsid w:val="00F75655"/>
    <w:rsid w:val="00FA1215"/>
    <w:rsid w:val="00FA4B77"/>
    <w:rsid w:val="00FB4A22"/>
    <w:rsid w:val="00FB6C0D"/>
    <w:rsid w:val="00FC26F1"/>
    <w:rsid w:val="00FC6735"/>
    <w:rsid w:val="00FD5180"/>
    <w:rsid w:val="00FE4D9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1123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Diogo Caraca</cp:lastModifiedBy>
  <cp:revision>104</cp:revision>
  <cp:lastPrinted>2009-09-07T09:23:00Z</cp:lastPrinted>
  <dcterms:created xsi:type="dcterms:W3CDTF">2013-05-16T19:00:00Z</dcterms:created>
  <dcterms:modified xsi:type="dcterms:W3CDTF">2020-05-08T12:35:00Z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