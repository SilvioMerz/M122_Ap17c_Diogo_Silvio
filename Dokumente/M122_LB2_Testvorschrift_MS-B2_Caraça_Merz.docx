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2794D576" w14:textId="77777777" w:rsidR="006B327A" w:rsidRDefault="007A5B7F" w:rsidP="00410330">
            <w:pPr>
              <w:rPr>
                <w:sz w:val="18"/>
                <w:szCs w:val="18"/>
                <w:lang w:val="pt-PT"/>
              </w:rPr>
            </w:pPr>
            <w:r w:rsidRPr="006B327A">
              <w:rPr>
                <w:sz w:val="18"/>
                <w:szCs w:val="18"/>
                <w:lang w:val="pt-PT"/>
              </w:rPr>
              <w:t>Name:</w:t>
            </w:r>
          </w:p>
          <w:p w14:paraId="5CF61D26" w14:textId="77777777" w:rsidR="007A5B7F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Merz</w:t>
            </w:r>
          </w:p>
          <w:p w14:paraId="03B8320C" w14:textId="1D441441" w:rsidR="006B327A" w:rsidRPr="006B327A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Caraça</w:t>
            </w:r>
          </w:p>
        </w:tc>
        <w:tc>
          <w:tcPr>
            <w:tcW w:w="4678" w:type="dxa"/>
            <w:gridSpan w:val="2"/>
          </w:tcPr>
          <w:p w14:paraId="734E6155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791CCE7E" w14:textId="77777777" w:rsidR="006B327A" w:rsidRDefault="006B327A" w:rsidP="00410330">
            <w:pPr>
              <w:rPr>
                <w:sz w:val="18"/>
              </w:rPr>
            </w:pPr>
            <w:r>
              <w:rPr>
                <w:sz w:val="18"/>
              </w:rPr>
              <w:t>Silvio</w:t>
            </w:r>
          </w:p>
          <w:p w14:paraId="4C64B706" w14:textId="4E9A428C" w:rsidR="006B327A" w:rsidRPr="00A97A53" w:rsidRDefault="006B327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Diogo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6F76AD" w14:paraId="7A62086C" w14:textId="77777777">
        <w:trPr>
          <w:trHeight w:val="907"/>
        </w:trPr>
        <w:tc>
          <w:tcPr>
            <w:tcW w:w="3118" w:type="dxa"/>
          </w:tcPr>
          <w:p w14:paraId="432C215A" w14:textId="726C87EA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r w:rsidR="006B327A">
              <w:rPr>
                <w:sz w:val="18"/>
                <w:szCs w:val="18"/>
              </w:rPr>
              <w:t xml:space="preserve"> 22.03.2020</w:t>
            </w:r>
          </w:p>
        </w:tc>
        <w:tc>
          <w:tcPr>
            <w:tcW w:w="3119" w:type="dxa"/>
            <w:gridSpan w:val="2"/>
          </w:tcPr>
          <w:p w14:paraId="0F0857A9" w14:textId="3A4F9805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6B327A">
              <w:rPr>
                <w:sz w:val="18"/>
              </w:rPr>
              <w:t xml:space="preserve"> AP17c</w:t>
            </w:r>
          </w:p>
        </w:tc>
        <w:tc>
          <w:tcPr>
            <w:tcW w:w="3119" w:type="dxa"/>
          </w:tcPr>
          <w:p w14:paraId="4E179954" w14:textId="10602C44" w:rsidR="00CD0832" w:rsidRPr="006F76AD" w:rsidRDefault="00CD0832" w:rsidP="00410330">
            <w:pPr>
              <w:rPr>
                <w:sz w:val="18"/>
                <w:szCs w:val="18"/>
                <w:lang w:val="en-US"/>
              </w:rPr>
            </w:pPr>
            <w:r w:rsidRPr="006F76AD">
              <w:rPr>
                <w:sz w:val="18"/>
                <w:szCs w:val="18"/>
                <w:lang w:val="en-US"/>
              </w:rPr>
              <w:t>Team:</w:t>
            </w:r>
            <w:r w:rsidR="006F76AD" w:rsidRPr="006F76A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76AD" w:rsidRPr="006F76AD">
              <w:rPr>
                <w:sz w:val="18"/>
                <w:szCs w:val="18"/>
                <w:lang w:val="en-US"/>
              </w:rPr>
              <w:t>Silvio_Diogo_PC</w:t>
            </w:r>
            <w:proofErr w:type="spellEnd"/>
            <w:r w:rsidR="006F76AD" w:rsidRPr="006F76AD">
              <w:rPr>
                <w:sz w:val="18"/>
                <w:szCs w:val="18"/>
                <w:lang w:val="en-US"/>
              </w:rPr>
              <w:t>-O</w:t>
            </w:r>
            <w:r w:rsidR="006F76AD">
              <w:rPr>
                <w:sz w:val="18"/>
                <w:szCs w:val="18"/>
                <w:lang w:val="en-US"/>
              </w:rPr>
              <w:t>ptimizer</w:t>
            </w:r>
          </w:p>
        </w:tc>
      </w:tr>
    </w:tbl>
    <w:p w14:paraId="02E7E337" w14:textId="77777777" w:rsidR="00DE5F0A" w:rsidRPr="006F76AD" w:rsidRDefault="00DE5F0A" w:rsidP="000A7E6B">
      <w:pPr>
        <w:rPr>
          <w:lang w:val="en-US"/>
        </w:rPr>
      </w:pPr>
    </w:p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E98D141" w:rsidR="00927F21" w:rsidRPr="00307327" w:rsidRDefault="00307327" w:rsidP="00307327">
      <w:pPr>
        <w:rPr>
          <w:lang w:eastAsia="de-DE"/>
        </w:rPr>
      </w:pPr>
      <w:r w:rsidRPr="00307327">
        <w:rPr>
          <w:lang w:eastAsia="de-DE"/>
        </w:rPr>
        <w:t>Systemtest mit Black-Box-Testverf</w:t>
      </w:r>
      <w:r>
        <w:rPr>
          <w:lang w:eastAsia="de-DE"/>
        </w:rPr>
        <w:t>ahren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135C2CBB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VM</w:t>
      </w:r>
      <w:r w:rsidR="00CD6B5B">
        <w:rPr>
          <w:lang w:eastAsia="de-DE"/>
        </w:rPr>
        <w:t xml:space="preserve"> mit Windows 10</w:t>
      </w:r>
    </w:p>
    <w:p w14:paraId="6D352FE7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A</w:t>
      </w:r>
      <w:r w:rsidR="00CD6B5B">
        <w:rPr>
          <w:lang w:eastAsia="de-DE"/>
        </w:rPr>
        <w:t>ktivitätsdiagramm</w:t>
      </w:r>
      <w:r w:rsidR="00095957">
        <w:rPr>
          <w:lang w:eastAsia="de-DE"/>
        </w:rPr>
        <w:t>, Funktionsmodell und Storyboards</w:t>
      </w:r>
      <w:r w:rsidR="00CD6B5B">
        <w:rPr>
          <w:lang w:eastAsia="de-DE"/>
        </w:rPr>
        <w:t xml:space="preserve"> des Programmes</w:t>
      </w:r>
    </w:p>
    <w:p w14:paraId="7DB813B8" w14:textId="68505762" w:rsidR="00927F21" w:rsidRPr="00927F21" w:rsidRDefault="004F4DA1" w:rsidP="000B0A78">
      <w:pPr>
        <w:pStyle w:val="Listenabsatz"/>
        <w:numPr>
          <w:ilvl w:val="0"/>
          <w:numId w:val="25"/>
        </w:numPr>
        <w:rPr>
          <w:lang w:eastAsia="de-DE"/>
        </w:rPr>
      </w:pPr>
      <w:r>
        <w:rPr>
          <w:lang w:eastAsia="de-DE"/>
        </w:rPr>
        <w:t xml:space="preserve">Windows </w:t>
      </w:r>
      <w:r w:rsidR="001953E3">
        <w:rPr>
          <w:lang w:eastAsia="de-DE"/>
        </w:rPr>
        <w:t>PowerShell</w:t>
      </w:r>
      <w:r>
        <w:rPr>
          <w:lang w:eastAsia="de-DE"/>
        </w:rPr>
        <w:t xml:space="preserve"> ISE</w:t>
      </w:r>
    </w:p>
    <w:p w14:paraId="30C80641" w14:textId="7A602BDB" w:rsidR="00DE5F0A" w:rsidRDefault="00DE5F0A" w:rsidP="00DE5F0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567F71BC" w14:textId="3E61A726" w:rsidR="00927F21" w:rsidRPr="00927F21" w:rsidRDefault="004229A3" w:rsidP="00095957">
      <w:pPr>
        <w:rPr>
          <w:lang w:eastAsia="de-DE"/>
        </w:rPr>
      </w:pPr>
      <w:r>
        <w:rPr>
          <w:lang w:eastAsia="de-DE"/>
        </w:rPr>
        <w:t>keine</w:t>
      </w:r>
    </w:p>
    <w:p w14:paraId="59E67865" w14:textId="646E7589" w:rsidR="00DE5F0A" w:rsidRDefault="00DE5F0A" w:rsidP="00DE5F0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711F954B" w14:textId="77777777" w:rsidR="00A533C1" w:rsidRDefault="00927F21" w:rsidP="00A533C1">
      <w:pPr>
        <w:pStyle w:val="Listenabsatz"/>
        <w:numPr>
          <w:ilvl w:val="0"/>
          <w:numId w:val="24"/>
        </w:numPr>
        <w:rPr>
          <w:lang w:eastAsia="de-DE"/>
        </w:rPr>
      </w:pPr>
      <w:r w:rsidRPr="002E2554">
        <w:rPr>
          <w:lang w:eastAsia="de-DE"/>
        </w:rPr>
        <w:t>Testdaten</w:t>
      </w:r>
      <w:r w:rsidR="004D607C">
        <w:rPr>
          <w:lang w:eastAsia="de-DE"/>
        </w:rPr>
        <w:t xml:space="preserve"> der Testprotokolle</w:t>
      </w:r>
    </w:p>
    <w:p w14:paraId="42B588DD" w14:textId="77777777" w:rsidR="00A533C1" w:rsidRDefault="004229A3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 xml:space="preserve">Administratorrechte </w:t>
      </w:r>
      <w:r w:rsidR="0098534E">
        <w:rPr>
          <w:lang w:eastAsia="de-DE"/>
        </w:rPr>
        <w:t xml:space="preserve">für das Programm </w:t>
      </w:r>
      <w:r>
        <w:rPr>
          <w:lang w:eastAsia="de-DE"/>
        </w:rPr>
        <w:t>werden gebraucht</w:t>
      </w:r>
    </w:p>
    <w:p w14:paraId="7C9FF3FD" w14:textId="02C781F9" w:rsidR="00927F2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Papierkorb, Downloads-, Musik- &amp; Video-Ordner sollten Inhalt enthalten</w:t>
      </w:r>
    </w:p>
    <w:p w14:paraId="7BDC07ED" w14:textId="20DA7B8D" w:rsidR="00A533C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Temporäre Dateien sollten existieren</w:t>
      </w:r>
    </w:p>
    <w:p w14:paraId="78C28E09" w14:textId="029F93DC" w:rsidR="00A533C1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lastRenderedPageBreak/>
        <w:t>Apps sollten im Autostart enthalten sein</w:t>
      </w:r>
    </w:p>
    <w:p w14:paraId="3EF804C3" w14:textId="1470D5F2" w:rsidR="00AD7B7A" w:rsidRPr="002E2554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 xml:space="preserve">Prozesse sollten laufen (z.B. Web-Browser, andere Programme, </w:t>
      </w:r>
      <w:proofErr w:type="spellStart"/>
      <w:r>
        <w:rPr>
          <w:lang w:eastAsia="de-DE"/>
        </w:rPr>
        <w:t>usw</w:t>
      </w:r>
      <w:proofErr w:type="spellEnd"/>
      <w:r>
        <w:rPr>
          <w:lang w:eastAsia="de-DE"/>
        </w:rPr>
        <w:t>)</w:t>
      </w:r>
    </w:p>
    <w:p w14:paraId="78B08D3E" w14:textId="2B2062F2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</w:p>
    <w:p w14:paraId="14809789" w14:textId="49CA67F6" w:rsidR="00927F21" w:rsidRPr="00927F21" w:rsidRDefault="00927F21" w:rsidP="001C7E56">
      <w:pPr>
        <w:rPr>
          <w:lang w:eastAsia="de-DE"/>
        </w:rPr>
      </w:pPr>
      <w:r w:rsidRPr="00927F21">
        <w:rPr>
          <w:lang w:eastAsia="de-DE"/>
        </w:rPr>
        <w:t>Rote Fehlermeldungen in der Konsole</w:t>
      </w:r>
      <w:r w:rsidR="00A710F3">
        <w:rPr>
          <w:lang w:eastAsia="de-DE"/>
        </w:rPr>
        <w:t>, Programmabsturz</w:t>
      </w:r>
    </w:p>
    <w:p w14:paraId="0EE57CC7" w14:textId="2C8D838A" w:rsidR="00927F21" w:rsidRPr="00927F21" w:rsidRDefault="00DE5F0A" w:rsidP="00927F21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58BEC972" w:rsidR="00DE5F0A" w:rsidRPr="006A2E2E" w:rsidRDefault="009F1295" w:rsidP="009F1295">
      <w:r>
        <w:t>keine</w:t>
      </w:r>
    </w:p>
    <w:p w14:paraId="684F4A3F" w14:textId="77777777" w:rsidR="00DE5F0A" w:rsidRPr="00F20189" w:rsidRDefault="00DE5F0A" w:rsidP="00DE5F0A">
      <w:pPr>
        <w:pStyle w:val="berschrift1"/>
      </w:pPr>
      <w:bookmarkStart w:id="8" w:name="_Toc441971807"/>
      <w:r w:rsidRPr="00F20189">
        <w:br w:type="page"/>
      </w: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7115EF6D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PC </w:t>
            </w:r>
            <w:proofErr w:type="spellStart"/>
            <w:r>
              <w:rPr>
                <w:i/>
                <w:iCs/>
              </w:rPr>
              <w:t>Optimzier</w:t>
            </w:r>
            <w:proofErr w:type="spellEnd"/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5A65315C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="008B1768">
              <w:rPr>
                <w:i/>
                <w:iCs/>
              </w:rPr>
              <w:t>1.0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475C8CB" w14:textId="6C8C38A0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PCOptimizer.ps1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5D88A6A6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09D18E3C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Diogo Caraça, Silvio Merz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2133A8BB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55DCCA40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10" w:name="_Toc276541762"/>
      <w:bookmarkStart w:id="11" w:name="_Toc441971811"/>
      <w:r>
        <w:t>Testgruppe &lt;&lt;A&gt;&gt;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6F697E15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A12C06">
              <w:rPr>
                <w:color w:val="008000"/>
              </w:rPr>
              <w:t xml:space="preserve"> </w:t>
            </w:r>
            <w:r w:rsidR="00A12C06" w:rsidRPr="00A12C06">
              <w:t>Login-Fenster (Passwort)</w:t>
            </w:r>
            <w:r>
              <w:rPr>
                <w:color w:val="008000"/>
              </w:rPr>
              <w:t xml:space="preserve"> 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50A38F5F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A12C06" w:rsidRPr="00A12C06">
              <w:t>Script starten und Testfälle einzeln durchspielen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6F76AD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2721FC12" w14:textId="77777777" w:rsidR="00DE5F0A" w:rsidRPr="006F76AD" w:rsidRDefault="00A12C06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r w:rsidR="006F76AD" w:rsidRPr="006F76AD">
              <w:rPr>
                <w:b/>
                <w:bCs/>
                <w:lang w:val="en-US"/>
              </w:rPr>
              <w:t>PC-</w:t>
            </w:r>
            <w:proofErr w:type="spellStart"/>
            <w:r w:rsidR="006F76AD" w:rsidRPr="006F76AD">
              <w:rPr>
                <w:b/>
                <w:bCs/>
                <w:lang w:val="en-US"/>
              </w:rPr>
              <w:t>Optimizer_Admin</w:t>
            </w:r>
            <w:proofErr w:type="spellEnd"/>
            <w:r w:rsidRPr="006F76AD">
              <w:rPr>
                <w:b/>
                <w:bCs/>
                <w:lang w:val="en-US"/>
              </w:rPr>
              <w:t>»</w:t>
            </w:r>
          </w:p>
          <w:p w14:paraId="7EBB6649" w14:textId="4AD01A5C" w:rsidR="006F76AD" w:rsidRPr="006F76AD" w:rsidRDefault="006F76AD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764FEDB6" w14:textId="6C702CC6" w:rsidR="00DE5F0A" w:rsidRPr="006F76AD" w:rsidRDefault="00860C5E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Control Panel </w:t>
            </w:r>
            <w:proofErr w:type="spellStart"/>
            <w:r>
              <w:rPr>
                <w:b/>
                <w:bCs/>
                <w:lang w:val="en-US"/>
              </w:rPr>
              <w:t>wird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angezeigt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735F4E3C" w14:textId="554B8483" w:rsidR="00DE5F0A" w:rsidRPr="006F76AD" w:rsidRDefault="00DE5F0A" w:rsidP="00071867">
            <w:pPr>
              <w:spacing w:before="40" w:after="40"/>
              <w:rPr>
                <w:bCs/>
                <w:i/>
                <w:lang w:val="en-US"/>
              </w:rPr>
            </w:pPr>
          </w:p>
        </w:tc>
        <w:tc>
          <w:tcPr>
            <w:tcW w:w="426" w:type="dxa"/>
            <w:shd w:val="pct10" w:color="auto" w:fill="auto"/>
          </w:tcPr>
          <w:p w14:paraId="2A493C06" w14:textId="4D2772F3" w:rsidR="00DE5F0A" w:rsidRPr="006F76AD" w:rsidRDefault="00DE5F0A" w:rsidP="00071867">
            <w:pPr>
              <w:spacing w:before="40" w:after="40"/>
              <w:rPr>
                <w:b/>
                <w:bCs/>
                <w:lang w:val="en-US"/>
              </w:rPr>
            </w:pPr>
          </w:p>
        </w:tc>
      </w:tr>
      <w:tr w:rsidR="00DE5F0A" w:rsidRPr="006F76AD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28863589" w14:textId="1F46B45A" w:rsidR="006F76AD" w:rsidRPr="006F76AD" w:rsidRDefault="006F76AD" w:rsidP="006F76AD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«»</w:t>
            </w:r>
            <w:r>
              <w:rPr>
                <w:b/>
                <w:bCs/>
                <w:lang w:val="en-US"/>
              </w:rPr>
              <w:t xml:space="preserve"> (leer)</w:t>
            </w:r>
          </w:p>
          <w:p w14:paraId="7E1E089A" w14:textId="3FC0A3CF" w:rsidR="00DE5F0A" w:rsidRPr="006F76AD" w:rsidRDefault="006F76AD" w:rsidP="006F76AD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613CFCD2" w14:textId="0BC93F04" w:rsidR="00DE5F0A" w:rsidRPr="006F76AD" w:rsidRDefault="0067397A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976" w:type="dxa"/>
            <w:shd w:val="pct10" w:color="auto" w:fill="auto"/>
          </w:tcPr>
          <w:p w14:paraId="7BBBFCB2" w14:textId="41AD1247" w:rsidR="00DE5F0A" w:rsidRPr="006F76AD" w:rsidRDefault="00DE5F0A" w:rsidP="00071867">
            <w:pPr>
              <w:spacing w:before="40" w:after="40"/>
              <w:rPr>
                <w:bCs/>
                <w:lang w:val="en-US"/>
              </w:rPr>
            </w:pPr>
          </w:p>
        </w:tc>
        <w:tc>
          <w:tcPr>
            <w:tcW w:w="426" w:type="dxa"/>
            <w:shd w:val="pct10" w:color="auto" w:fill="auto"/>
          </w:tcPr>
          <w:p w14:paraId="75DA34E4" w14:textId="27A313D9" w:rsidR="00DE5F0A" w:rsidRPr="006F76AD" w:rsidRDefault="00DE5F0A" w:rsidP="00071867">
            <w:pPr>
              <w:spacing w:before="40" w:after="40"/>
              <w:rPr>
                <w:b/>
                <w:bCs/>
                <w:lang w:val="en-US"/>
              </w:rPr>
            </w:pPr>
          </w:p>
        </w:tc>
      </w:tr>
      <w:tr w:rsidR="0067397A" w:rsidRPr="006F76AD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676417F5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A3</w:t>
            </w:r>
          </w:p>
        </w:tc>
        <w:tc>
          <w:tcPr>
            <w:tcW w:w="2835" w:type="dxa"/>
          </w:tcPr>
          <w:p w14:paraId="05F7F297" w14:textId="219C55AC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proofErr w:type="spellStart"/>
            <w:r>
              <w:rPr>
                <w:b/>
                <w:bCs/>
                <w:lang w:val="en-US"/>
              </w:rPr>
              <w:t>passwort</w:t>
            </w:r>
            <w:proofErr w:type="spellEnd"/>
            <w:r w:rsidRPr="006F76AD">
              <w:rPr>
                <w:b/>
                <w:bCs/>
                <w:lang w:val="en-US"/>
              </w:rPr>
              <w:t>»</w:t>
            </w:r>
          </w:p>
          <w:p w14:paraId="149AE0D8" w14:textId="14224381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14B081AF" w14:textId="5DB0C90D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976" w:type="dxa"/>
            <w:shd w:val="pct10" w:color="auto" w:fill="auto"/>
          </w:tcPr>
          <w:p w14:paraId="526BC76D" w14:textId="2EE31A6F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</w:p>
        </w:tc>
        <w:tc>
          <w:tcPr>
            <w:tcW w:w="426" w:type="dxa"/>
            <w:shd w:val="pct10" w:color="auto" w:fill="auto"/>
          </w:tcPr>
          <w:p w14:paraId="0BCE8AED" w14:textId="119226B1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</w:p>
        </w:tc>
      </w:tr>
    </w:tbl>
    <w:p w14:paraId="1BB093FF" w14:textId="77777777" w:rsidR="00DE5F0A" w:rsidRPr="006F76AD" w:rsidRDefault="00DE5F0A" w:rsidP="00DE5F0A">
      <w:pPr>
        <w:rPr>
          <w:lang w:val="en-US"/>
        </w:rPr>
      </w:pPr>
    </w:p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2" w:name="_Toc276541763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01AF95CB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A533C1" w:rsidRPr="00A533C1">
              <w:t>Speicheroptimierung - Ablauf des Scripts (Happy Path)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A533C1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66CFABBE" w:rsidR="00DE5F0A" w:rsidRPr="00A533C1" w:rsidRDefault="00DE5F0A" w:rsidP="001222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A533C1" w:rsidRPr="00943977">
              <w:t>Script starten, korrektes PWD eingeben und im Control Panel alle Testfälle nacheinander ausführen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bookmarkStart w:id="13" w:name="_Hlk35779155"/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69474C3" w14:textId="77777777" w:rsidR="00DE5F0A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[X] Papierkorb</w:t>
            </w:r>
          </w:p>
          <w:p w14:paraId="6942FF3D" w14:textId="3A42F844" w:rsidR="00DD214F" w:rsidRPr="00DD214F" w:rsidRDefault="00DD214F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DD214F">
              <w:rPr>
                <w:b/>
                <w:bCs/>
                <w:lang w:val="en-US"/>
              </w:rPr>
              <w:t>[X] Downloa</w:t>
            </w:r>
            <w:r>
              <w:rPr>
                <w:b/>
                <w:bCs/>
                <w:lang w:val="en-US"/>
              </w:rPr>
              <w:t>ds</w:t>
            </w:r>
          </w:p>
          <w:p w14:paraId="72C18620" w14:textId="37808670" w:rsidR="00DD214F" w:rsidRPr="00DD214F" w:rsidRDefault="00DD214F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DD214F">
              <w:rPr>
                <w:b/>
                <w:bCs/>
                <w:lang w:val="en-US"/>
              </w:rPr>
              <w:t xml:space="preserve">[X] Video </w:t>
            </w:r>
            <w:proofErr w:type="spellStart"/>
            <w:r w:rsidRPr="00DD214F">
              <w:rPr>
                <w:b/>
                <w:bCs/>
                <w:lang w:val="en-US"/>
              </w:rPr>
              <w:t>Ordner</w:t>
            </w:r>
            <w:proofErr w:type="spellEnd"/>
          </w:p>
          <w:p w14:paraId="13365C5D" w14:textId="77777777" w:rsidR="00DD214F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[X] Musik Ordner</w:t>
            </w:r>
          </w:p>
          <w:p w14:paraId="38E92B1B" w14:textId="138D9AE9" w:rsidR="00DD214F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642787DE" w14:textId="3023A127" w:rsidR="00DE5F0A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«Ordner leeren?»</w:t>
            </w:r>
          </w:p>
        </w:tc>
        <w:tc>
          <w:tcPr>
            <w:tcW w:w="2976" w:type="dxa"/>
            <w:shd w:val="pct10" w:color="auto" w:fill="auto"/>
          </w:tcPr>
          <w:p w14:paraId="5B94406A" w14:textId="2FA4E6DB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1780A82" w14:textId="6439379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B2</w:t>
            </w:r>
          </w:p>
        </w:tc>
        <w:tc>
          <w:tcPr>
            <w:tcW w:w="2835" w:type="dxa"/>
          </w:tcPr>
          <w:p w14:paraId="5183F074" w14:textId="27416106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[Ja]</w:t>
            </w:r>
          </w:p>
        </w:tc>
        <w:tc>
          <w:tcPr>
            <w:tcW w:w="2835" w:type="dxa"/>
          </w:tcPr>
          <w:p w14:paraId="4DAC860E" w14:textId="0B018805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«Geleert!»</w:t>
            </w:r>
          </w:p>
        </w:tc>
        <w:tc>
          <w:tcPr>
            <w:tcW w:w="2976" w:type="dxa"/>
            <w:shd w:val="pct10" w:color="auto" w:fill="auto"/>
          </w:tcPr>
          <w:p w14:paraId="6E9FA0D9" w14:textId="77777777" w:rsidR="001222EE" w:rsidRPr="005106E5" w:rsidRDefault="001222EE" w:rsidP="00A862D9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EA95E5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2A892ADA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480B32F2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«Geleert!»: [Schliessen]</w:t>
            </w:r>
          </w:p>
        </w:tc>
        <w:tc>
          <w:tcPr>
            <w:tcW w:w="2835" w:type="dxa"/>
          </w:tcPr>
          <w:p w14:paraId="3894739A" w14:textId="4976EC9C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 wird geschlossen, Control Panel sichtbar</w:t>
            </w:r>
            <w:r w:rsidR="008241BE">
              <w:rPr>
                <w:b/>
                <w:bCs/>
              </w:rPr>
              <w:t xml:space="preserve"> (Ausgewählte Ordner wurden geleert)</w:t>
            </w:r>
          </w:p>
        </w:tc>
        <w:tc>
          <w:tcPr>
            <w:tcW w:w="2976" w:type="dxa"/>
            <w:shd w:val="pct10" w:color="auto" w:fill="auto"/>
          </w:tcPr>
          <w:p w14:paraId="3223B6CF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F28F134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DD214F" w:rsidRPr="00F20189" w14:paraId="7ABAE052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713451F" w14:textId="24B1D0B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194F9ABE" w14:textId="09E03BE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 wiederholen</w:t>
            </w:r>
          </w:p>
        </w:tc>
        <w:tc>
          <w:tcPr>
            <w:tcW w:w="2835" w:type="dxa"/>
          </w:tcPr>
          <w:p w14:paraId="1DF034C1" w14:textId="700073E5" w:rsidR="00DD214F" w:rsidRDefault="008241B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B1</w:t>
            </w:r>
          </w:p>
        </w:tc>
        <w:tc>
          <w:tcPr>
            <w:tcW w:w="2976" w:type="dxa"/>
            <w:shd w:val="pct10" w:color="auto" w:fill="auto"/>
          </w:tcPr>
          <w:p w14:paraId="23249FC4" w14:textId="77777777" w:rsidR="00DD214F" w:rsidRPr="00F20189" w:rsidRDefault="00DD214F" w:rsidP="00A862D9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F11D8E6" w14:textId="77777777" w:rsidR="00DD214F" w:rsidRPr="00F20189" w:rsidRDefault="00DD214F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8241BE" w:rsidRPr="00F20189" w14:paraId="2C9ECEBA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DEA4AF2" w14:textId="7AB69CBF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04A04EC" w14:textId="09371D7A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[Nein]</w:t>
            </w:r>
          </w:p>
        </w:tc>
        <w:tc>
          <w:tcPr>
            <w:tcW w:w="2835" w:type="dxa"/>
          </w:tcPr>
          <w:p w14:paraId="42ABB7DD" w14:textId="1B61952B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50B962DD" w14:textId="77777777" w:rsidR="008241BE" w:rsidRPr="00F20189" w:rsidRDefault="008241BE" w:rsidP="008241B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312A05C" w14:textId="77777777" w:rsidR="008241BE" w:rsidRPr="00F20189" w:rsidRDefault="008241BE" w:rsidP="008241BE">
            <w:pPr>
              <w:spacing w:before="40" w:after="40"/>
              <w:rPr>
                <w:b/>
                <w:bCs/>
              </w:rPr>
            </w:pPr>
          </w:p>
        </w:tc>
      </w:tr>
      <w:bookmarkEnd w:id="13"/>
    </w:tbl>
    <w:p w14:paraId="25670A18" w14:textId="3D9913FE" w:rsidR="000F6CED" w:rsidRDefault="000F6CED" w:rsidP="000F6CED"/>
    <w:p w14:paraId="3BAEB9F1" w14:textId="50F6475E" w:rsidR="00A226EB" w:rsidRDefault="00A226EB" w:rsidP="00A226EB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A226EB" w:rsidRPr="00F20189" w14:paraId="2F046C4B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238D" w14:textId="4DD03CF8" w:rsidR="00A226EB" w:rsidRPr="00AC7E40" w:rsidRDefault="00A226EB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A533C1">
              <w:t xml:space="preserve">Speicheroptimierung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1009943" w14:textId="77777777" w:rsidR="00A226EB" w:rsidRPr="00AC7E40" w:rsidRDefault="00A226EB" w:rsidP="008F2DBA">
            <w:pPr>
              <w:rPr>
                <w:color w:val="008000"/>
              </w:rPr>
            </w:pPr>
          </w:p>
        </w:tc>
      </w:tr>
      <w:tr w:rsidR="00A226EB" w:rsidRPr="00A533C1" w14:paraId="45D182CC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41A0" w14:textId="77777777" w:rsidR="00A226EB" w:rsidRPr="00A533C1" w:rsidRDefault="00A226EB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A226EB" w:rsidRPr="00F20189" w14:paraId="1AAD6521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93A6A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86C0BC8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40CF8B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50AD232C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1D2B2168" w14:textId="77777777" w:rsidR="00A226EB" w:rsidRPr="00286A4C" w:rsidRDefault="00A226EB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A226EB" w:rsidRPr="00F20189" w14:paraId="340CBFA5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055D11F" w14:textId="6DF027BA" w:rsidR="00A226EB" w:rsidRDefault="0063663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1744551A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33817AD2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0951A2DC" w14:textId="77777777" w:rsidR="00A226EB" w:rsidRPr="00F20189" w:rsidRDefault="00A226EB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BE179DC" w14:textId="77777777" w:rsidR="00A226EB" w:rsidRPr="00F20189" w:rsidRDefault="00A226EB" w:rsidP="008F2DBA">
            <w:pPr>
              <w:spacing w:before="40" w:after="40"/>
              <w:rPr>
                <w:b/>
                <w:bCs/>
              </w:rPr>
            </w:pPr>
          </w:p>
        </w:tc>
      </w:tr>
    </w:tbl>
    <w:p w14:paraId="34A0C593" w14:textId="39CEB6E1" w:rsidR="00A226EB" w:rsidRDefault="00A226EB" w:rsidP="000F6CED"/>
    <w:p w14:paraId="2E07F4E5" w14:textId="593465AE" w:rsidR="00B7273F" w:rsidRDefault="00B7273F" w:rsidP="00B7273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</w:t>
      </w:r>
      <w:r w:rsidR="009B1890">
        <w:t>D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B7273F" w:rsidRPr="00F20189" w14:paraId="72823684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D029" w14:textId="1EF10ADA" w:rsidR="00B7273F" w:rsidRPr="00AC7E40" w:rsidRDefault="00B7273F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9B1890">
              <w:t xml:space="preserve">Temporäre Dateien - </w:t>
            </w:r>
            <w:r w:rsidR="009B1890" w:rsidRPr="00A533C1">
              <w:t>Ablauf des Scripts (Happy Path)</w:t>
            </w:r>
          </w:p>
          <w:p w14:paraId="0B2055A4" w14:textId="77777777" w:rsidR="00B7273F" w:rsidRPr="00AC7E40" w:rsidRDefault="00B7273F" w:rsidP="008F2DBA">
            <w:pPr>
              <w:rPr>
                <w:color w:val="008000"/>
              </w:rPr>
            </w:pPr>
          </w:p>
        </w:tc>
      </w:tr>
      <w:tr w:rsidR="00B7273F" w:rsidRPr="00A533C1" w14:paraId="24924733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250CC" w14:textId="77777777" w:rsidR="00B7273F" w:rsidRPr="00A533C1" w:rsidRDefault="00B7273F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B7273F" w:rsidRPr="00F20189" w14:paraId="5308062F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C245F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A0412A4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94BF098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15A014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24F12AEA" w14:textId="77777777" w:rsidR="00B7273F" w:rsidRPr="00286A4C" w:rsidRDefault="00B7273F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15CF1069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6DC8871" w14:textId="19946F95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2835" w:type="dxa"/>
          </w:tcPr>
          <w:p w14:paraId="2853B844" w14:textId="57F57924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[Temporäre Dateien löschen]</w:t>
            </w:r>
          </w:p>
        </w:tc>
        <w:tc>
          <w:tcPr>
            <w:tcW w:w="2835" w:type="dxa"/>
          </w:tcPr>
          <w:p w14:paraId="2ED0BF1A" w14:textId="2CB9AA93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«Temporäre Dateien löschen?»</w:t>
            </w:r>
          </w:p>
        </w:tc>
        <w:tc>
          <w:tcPr>
            <w:tcW w:w="2976" w:type="dxa"/>
            <w:shd w:val="pct10" w:color="auto" w:fill="auto"/>
          </w:tcPr>
          <w:p w14:paraId="19401D57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BB264BA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9B1890" w:rsidRPr="00F20189" w14:paraId="66BBC4C1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3B541A5" w14:textId="27797557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835" w:type="dxa"/>
          </w:tcPr>
          <w:p w14:paraId="1BA424F2" w14:textId="7ACC6636" w:rsidR="009B1890" w:rsidRPr="009B1890" w:rsidRDefault="009B1890" w:rsidP="008F2DBA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 xml:space="preserve">Pop-Up «Temporäre </w:t>
            </w:r>
            <w:r w:rsidRPr="009B1890">
              <w:rPr>
                <w:b/>
                <w:bCs/>
              </w:rPr>
              <w:lastRenderedPageBreak/>
              <w:t>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[Ja]</w:t>
            </w:r>
          </w:p>
        </w:tc>
        <w:tc>
          <w:tcPr>
            <w:tcW w:w="2835" w:type="dxa"/>
          </w:tcPr>
          <w:p w14:paraId="032A0EC4" w14:textId="677DF4D1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Pop-Up wird angezeigt: </w:t>
            </w:r>
            <w:r>
              <w:rPr>
                <w:b/>
                <w:bCs/>
              </w:rPr>
              <w:lastRenderedPageBreak/>
              <w:t>«Gelöscht!»</w:t>
            </w:r>
          </w:p>
        </w:tc>
        <w:tc>
          <w:tcPr>
            <w:tcW w:w="2976" w:type="dxa"/>
            <w:shd w:val="pct10" w:color="auto" w:fill="auto"/>
          </w:tcPr>
          <w:p w14:paraId="7F85272D" w14:textId="77777777" w:rsidR="009B1890" w:rsidRPr="005106E5" w:rsidRDefault="009B1890" w:rsidP="008F2DBA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23CEF79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9B1890" w:rsidRPr="00F20189" w14:paraId="5F4F6578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780B1C" w14:textId="2963946D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2835" w:type="dxa"/>
          </w:tcPr>
          <w:p w14:paraId="344F19B3" w14:textId="7D42E3F8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«Gelöscht!»: [Schliessen]</w:t>
            </w:r>
          </w:p>
        </w:tc>
        <w:tc>
          <w:tcPr>
            <w:tcW w:w="2835" w:type="dxa"/>
          </w:tcPr>
          <w:p w14:paraId="5999AA6A" w14:textId="5275FE7B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 wird geschlossen, Control Panel sichtbar (Temporäre Dateien wurden gelöscht)</w:t>
            </w:r>
          </w:p>
        </w:tc>
        <w:tc>
          <w:tcPr>
            <w:tcW w:w="2976" w:type="dxa"/>
            <w:shd w:val="pct10" w:color="auto" w:fill="auto"/>
          </w:tcPr>
          <w:p w14:paraId="772B7BCC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A393266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9B1890" w:rsidRPr="00F20189" w14:paraId="0A9DAD25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3F49473" w14:textId="18F15334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2835" w:type="dxa"/>
          </w:tcPr>
          <w:p w14:paraId="58EFA9D0" w14:textId="7A3E1AFB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D1 wiederholen</w:t>
            </w:r>
          </w:p>
        </w:tc>
        <w:tc>
          <w:tcPr>
            <w:tcW w:w="2835" w:type="dxa"/>
          </w:tcPr>
          <w:p w14:paraId="7D526694" w14:textId="3B53889B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D1</w:t>
            </w:r>
          </w:p>
        </w:tc>
        <w:tc>
          <w:tcPr>
            <w:tcW w:w="2976" w:type="dxa"/>
            <w:shd w:val="pct10" w:color="auto" w:fill="auto"/>
          </w:tcPr>
          <w:p w14:paraId="5D3629AF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1EA0A66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9B1890" w:rsidRPr="00F20189" w14:paraId="40DAC2B6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081FDC" w14:textId="6A5BB185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  <w:tc>
          <w:tcPr>
            <w:tcW w:w="2835" w:type="dxa"/>
          </w:tcPr>
          <w:p w14:paraId="78BB2D53" w14:textId="191D4F8C" w:rsidR="009B1890" w:rsidRPr="009B1890" w:rsidRDefault="009B1890" w:rsidP="008F2DBA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>Pop-Up «Temporäre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[Nein]</w:t>
            </w:r>
          </w:p>
        </w:tc>
        <w:tc>
          <w:tcPr>
            <w:tcW w:w="2835" w:type="dxa"/>
          </w:tcPr>
          <w:p w14:paraId="3FC6C815" w14:textId="39778FD2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</w:t>
            </w:r>
            <w:r w:rsidRPr="009B1890">
              <w:rPr>
                <w:b/>
                <w:bCs/>
              </w:rPr>
              <w:t>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</w:t>
            </w:r>
            <w:r>
              <w:rPr>
                <w:b/>
                <w:bCs/>
              </w:rPr>
              <w:t>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47F69C14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ACE8BEC" w14:textId="77777777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</w:p>
        </w:tc>
      </w:tr>
    </w:tbl>
    <w:p w14:paraId="4A4AAE27" w14:textId="293FD265" w:rsidR="00B7273F" w:rsidRDefault="00B7273F" w:rsidP="000F6CED"/>
    <w:p w14:paraId="46E8AE79" w14:textId="5A0F5862" w:rsidR="003C2D26" w:rsidRDefault="003C2D26" w:rsidP="003C2D26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&lt;&lt;E&gt;&gt;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3C2D26" w:rsidRPr="00F20189" w14:paraId="4D8E5136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DE6B" w14:textId="77777777" w:rsidR="003C2D26" w:rsidRDefault="003C2D26" w:rsidP="00564D3D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875FB" w:rsidRPr="004875FB">
              <w:t>Autostart</w:t>
            </w:r>
            <w:r w:rsidR="004875FB">
              <w:t xml:space="preserve"> - </w:t>
            </w:r>
            <w:r w:rsidR="00F030D1" w:rsidRPr="00A533C1">
              <w:t>Ablauf des Scripts (Happy Path)</w:t>
            </w:r>
          </w:p>
          <w:p w14:paraId="5411E516" w14:textId="0A4DD87D" w:rsidR="00564D3D" w:rsidRPr="00AC7E40" w:rsidRDefault="00564D3D" w:rsidP="00564D3D">
            <w:pPr>
              <w:rPr>
                <w:color w:val="008000"/>
              </w:rPr>
            </w:pPr>
          </w:p>
        </w:tc>
      </w:tr>
      <w:tr w:rsidR="003C2D26" w:rsidRPr="00A533C1" w14:paraId="73FBF54F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64C0" w14:textId="21DDF6D1" w:rsidR="003C2D26" w:rsidRPr="00A533C1" w:rsidRDefault="003C2D26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4875FB" w:rsidRPr="00943977">
              <w:t>Script starten, korrektes PWD eingeben und im Control Panel alle Testfälle nacheinander ausführen</w:t>
            </w:r>
          </w:p>
        </w:tc>
      </w:tr>
      <w:tr w:rsidR="003C2D26" w:rsidRPr="00F20189" w14:paraId="2FBC1536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3FED68E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279CCFF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5BA0A16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1D21B15C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09DC5DA" w14:textId="77777777" w:rsidR="003C2D26" w:rsidRPr="00286A4C" w:rsidRDefault="003C2D26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C2D26" w:rsidRPr="00F20189" w14:paraId="7BE13D6C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868A5D" w14:textId="48802B4B" w:rsidR="003C2D26" w:rsidRDefault="003C2D26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835" w:type="dxa"/>
          </w:tcPr>
          <w:p w14:paraId="52DC60EC" w14:textId="062B0B27" w:rsidR="00813317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[App#1]</w:t>
            </w:r>
          </w:p>
          <w:p w14:paraId="073C429E" w14:textId="5A880AD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[App#2]</w:t>
            </w:r>
          </w:p>
          <w:p w14:paraId="15D3ACBC" w14:textId="3015A4F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[App#3]</w:t>
            </w:r>
          </w:p>
          <w:p w14:paraId="0D76F225" w14:textId="69922964" w:rsidR="00C5256C" w:rsidRDefault="00C5256C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27343F8C" w14:textId="7278BAAB" w:rsidR="003C2D26" w:rsidRDefault="00C5256C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 w:rsidR="00157388">
              <w:rPr>
                <w:b/>
                <w:bCs/>
              </w:rPr>
              <w:t xml:space="preserve">wird angezeigt: </w:t>
            </w:r>
            <w:r>
              <w:rPr>
                <w:b/>
                <w:bCs/>
              </w:rPr>
              <w:t>«</w:t>
            </w:r>
            <w:r w:rsidR="00F030D1">
              <w:rPr>
                <w:b/>
                <w:bCs/>
              </w:rPr>
              <w:t>Aktiviert!</w:t>
            </w:r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1A76A9FD" w14:textId="77777777" w:rsidR="003C2D26" w:rsidRPr="00F20189" w:rsidRDefault="003C2D26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564175D" w14:textId="77777777" w:rsidR="003C2D26" w:rsidRPr="00F20189" w:rsidRDefault="003C2D26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F030D1" w:rsidRPr="00F20189" w14:paraId="0D9B2BB0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FF1C9FB" w14:textId="76B621A9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835" w:type="dxa"/>
          </w:tcPr>
          <w:p w14:paraId="1F6CA9C6" w14:textId="1D253055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</w:t>
            </w:r>
          </w:p>
          <w:p w14:paraId="09DE956D" w14:textId="1156D11E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3B173803" w14:textId="3B359531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 wird geschlossen, Control Panel sichtbar (Selektierte Apps wurden aktiviert)</w:t>
            </w:r>
          </w:p>
        </w:tc>
        <w:tc>
          <w:tcPr>
            <w:tcW w:w="2976" w:type="dxa"/>
            <w:shd w:val="pct10" w:color="auto" w:fill="auto"/>
          </w:tcPr>
          <w:p w14:paraId="04CC9486" w14:textId="77777777" w:rsidR="00F030D1" w:rsidRPr="00F20189" w:rsidRDefault="00F030D1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76A8C75" w14:textId="77777777" w:rsidR="00F030D1" w:rsidRPr="00F20189" w:rsidRDefault="00F030D1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F030D1" w:rsidRPr="00F20189" w14:paraId="3727C8FB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489EBC5" w14:textId="011250C2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157388">
              <w:rPr>
                <w:b/>
                <w:bCs/>
              </w:rPr>
              <w:t>3</w:t>
            </w:r>
          </w:p>
        </w:tc>
        <w:tc>
          <w:tcPr>
            <w:tcW w:w="2835" w:type="dxa"/>
          </w:tcPr>
          <w:p w14:paraId="3188E4BE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[App#1]</w:t>
            </w:r>
          </w:p>
          <w:p w14:paraId="6BBC1C85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[App#2]</w:t>
            </w:r>
          </w:p>
          <w:p w14:paraId="2A9F0FCE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[App#3]</w:t>
            </w:r>
          </w:p>
          <w:p w14:paraId="2A26A3E2" w14:textId="119DAF6D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Deaktivieren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2769DB3C" w14:textId="65EBB947" w:rsidR="00F030D1" w:rsidRDefault="00F030D1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 w:rsidR="00157388">
              <w:rPr>
                <w:b/>
                <w:bCs/>
              </w:rPr>
              <w:t xml:space="preserve">wird angezeigt: </w:t>
            </w:r>
            <w:r>
              <w:rPr>
                <w:b/>
                <w:bCs/>
              </w:rPr>
              <w:t>«</w:t>
            </w:r>
            <w:r w:rsidR="00157388">
              <w:rPr>
                <w:b/>
                <w:bCs/>
              </w:rPr>
              <w:t>Deaktiviert!</w:t>
            </w:r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230C673D" w14:textId="77777777" w:rsidR="00F030D1" w:rsidRPr="00F20189" w:rsidRDefault="00F030D1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DE14BDA" w14:textId="77777777" w:rsidR="00F030D1" w:rsidRPr="00F20189" w:rsidRDefault="00F030D1" w:rsidP="008F2DBA">
            <w:pPr>
              <w:spacing w:before="40" w:after="40"/>
              <w:rPr>
                <w:b/>
                <w:bCs/>
              </w:rPr>
            </w:pPr>
          </w:p>
        </w:tc>
      </w:tr>
      <w:tr w:rsidR="00157388" w:rsidRPr="00F20189" w14:paraId="41FE5713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1D83955" w14:textId="46022F01" w:rsidR="00157388" w:rsidRDefault="00157388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2835" w:type="dxa"/>
          </w:tcPr>
          <w:p w14:paraId="7C430FE6" w14:textId="4E4FA8BD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</w:t>
            </w:r>
          </w:p>
          <w:p w14:paraId="7F1C25CD" w14:textId="33C5E1D7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75E324F4" w14:textId="61CB40D9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 wird geschlossen, Con</w:t>
            </w:r>
            <w:r>
              <w:rPr>
                <w:b/>
                <w:bCs/>
              </w:rPr>
              <w:lastRenderedPageBreak/>
              <w:t>trol Panel sichtbar (Selektierte Apps wurden deaktiviert)</w:t>
            </w:r>
          </w:p>
        </w:tc>
        <w:tc>
          <w:tcPr>
            <w:tcW w:w="2976" w:type="dxa"/>
            <w:shd w:val="pct10" w:color="auto" w:fill="auto"/>
          </w:tcPr>
          <w:p w14:paraId="260D8BAB" w14:textId="77777777" w:rsidR="00157388" w:rsidRPr="00F20189" w:rsidRDefault="00157388" w:rsidP="008F2DB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0B3EFAB" w14:textId="77777777" w:rsidR="00157388" w:rsidRPr="00F20189" w:rsidRDefault="00157388" w:rsidP="008F2DBA">
            <w:pPr>
              <w:spacing w:before="40" w:after="40"/>
              <w:rPr>
                <w:b/>
                <w:bCs/>
              </w:rPr>
            </w:pPr>
          </w:p>
        </w:tc>
      </w:tr>
    </w:tbl>
    <w:p w14:paraId="21C2727C" w14:textId="01A0081A" w:rsidR="00A226EB" w:rsidRDefault="00A226EB" w:rsidP="000F6CED"/>
    <w:p w14:paraId="2FBCED83" w14:textId="30960FDB" w:rsidR="00157388" w:rsidRDefault="00157388" w:rsidP="0015738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57388" w:rsidRPr="00F20189" w14:paraId="52377B8A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923E" w14:textId="52A92BB7" w:rsidR="00157388" w:rsidRPr="00AC7E40" w:rsidRDefault="00157388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4875FB">
              <w:t>Autostart</w:t>
            </w:r>
            <w:r>
              <w:t xml:space="preserve"> –</w:t>
            </w:r>
            <w:r w:rsidRPr="00A533C1">
              <w:t xml:space="preserve"> </w:t>
            </w:r>
            <w:r>
              <w:t xml:space="preserve">Fehleingaben </w:t>
            </w:r>
          </w:p>
          <w:p w14:paraId="57221975" w14:textId="77777777" w:rsidR="00157388" w:rsidRPr="00AC7E40" w:rsidRDefault="00157388" w:rsidP="00446EEE">
            <w:pPr>
              <w:rPr>
                <w:color w:val="008000"/>
              </w:rPr>
            </w:pPr>
          </w:p>
        </w:tc>
      </w:tr>
      <w:tr w:rsidR="00157388" w:rsidRPr="00A533C1" w14:paraId="388C62D8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3566" w14:textId="77777777" w:rsidR="00157388" w:rsidRPr="00A533C1" w:rsidRDefault="00157388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157388" w:rsidRPr="00F20189" w14:paraId="6CD5BEA6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B8DBA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AD04234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88B450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517A185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54055D36" w14:textId="77777777" w:rsidR="00157388" w:rsidRPr="00286A4C" w:rsidRDefault="00157388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57388" w:rsidRPr="00F20189" w14:paraId="08C6051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FFE4EF" w14:textId="617B866A" w:rsidR="00157388" w:rsidRDefault="00157388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835" w:type="dxa"/>
          </w:tcPr>
          <w:p w14:paraId="19FE7DC4" w14:textId="3D6A397C" w:rsidR="00157388" w:rsidRDefault="00157388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532B92FB" w14:textId="77777777" w:rsidR="00157388" w:rsidRDefault="00157388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49B28BAA" w14:textId="77777777" w:rsidR="00157388" w:rsidRPr="00F20189" w:rsidRDefault="00157388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1A4C27C" w14:textId="77777777" w:rsidR="00157388" w:rsidRPr="00F20189" w:rsidRDefault="00157388" w:rsidP="00446EEE">
            <w:pPr>
              <w:spacing w:before="40" w:after="40"/>
              <w:rPr>
                <w:b/>
                <w:bCs/>
              </w:rPr>
            </w:pPr>
          </w:p>
        </w:tc>
      </w:tr>
      <w:tr w:rsidR="00366D37" w:rsidRPr="00F20189" w14:paraId="1978BC1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F2C99DE" w14:textId="1723340E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2835" w:type="dxa"/>
          </w:tcPr>
          <w:p w14:paraId="2D179E6F" w14:textId="4096DD61" w:rsidR="00366D37" w:rsidRDefault="00366D37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[Deaktivieren]</w:t>
            </w:r>
          </w:p>
        </w:tc>
        <w:tc>
          <w:tcPr>
            <w:tcW w:w="2835" w:type="dxa"/>
          </w:tcPr>
          <w:p w14:paraId="7E25D86B" w14:textId="5395B730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0CEC87BF" w14:textId="77777777" w:rsidR="00366D37" w:rsidRPr="00F20189" w:rsidRDefault="00366D37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9205C10" w14:textId="77777777" w:rsidR="00366D37" w:rsidRPr="00F20189" w:rsidRDefault="00366D37" w:rsidP="00446EEE">
            <w:pPr>
              <w:spacing w:before="40" w:after="40"/>
              <w:rPr>
                <w:b/>
                <w:bCs/>
              </w:rPr>
            </w:pPr>
          </w:p>
        </w:tc>
      </w:tr>
    </w:tbl>
    <w:p w14:paraId="4F7066E0" w14:textId="77777777" w:rsidR="00157388" w:rsidRDefault="00157388" w:rsidP="000F6CED"/>
    <w:p w14:paraId="4C58F794" w14:textId="5FF40237" w:rsidR="00366D37" w:rsidRDefault="00366D37" w:rsidP="00366D37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&lt;&lt;G&gt;&gt;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366D37" w:rsidRPr="00F20189" w14:paraId="18D4B170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B663" w14:textId="77777777" w:rsidR="00564D3D" w:rsidRDefault="00366D37" w:rsidP="00701DF1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 –</w:t>
            </w:r>
            <w:r w:rsidRPr="00A533C1">
              <w:t xml:space="preserve"> </w:t>
            </w:r>
            <w:r w:rsidR="00564D3D" w:rsidRPr="00A533C1">
              <w:t>Ablauf des Scripts (Happy Path)</w:t>
            </w:r>
          </w:p>
          <w:p w14:paraId="145B97A1" w14:textId="56A1FC60" w:rsidR="00695F7E" w:rsidRPr="00AC7E40" w:rsidRDefault="00695F7E" w:rsidP="00701DF1">
            <w:pPr>
              <w:rPr>
                <w:color w:val="008000"/>
              </w:rPr>
            </w:pPr>
            <w:bookmarkStart w:id="14" w:name="_GoBack"/>
            <w:bookmarkEnd w:id="14"/>
          </w:p>
        </w:tc>
      </w:tr>
      <w:tr w:rsidR="00366D37" w:rsidRPr="00A533C1" w14:paraId="6E5AEE3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E723" w14:textId="77777777" w:rsidR="00366D37" w:rsidRPr="00A533C1" w:rsidRDefault="00366D37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366D37" w:rsidRPr="00F20189" w14:paraId="66E6C38A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170F51E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5784A9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D2D376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D06FD5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325B56" w14:textId="77777777" w:rsidR="00366D37" w:rsidRPr="00286A4C" w:rsidRDefault="00366D37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66D37" w:rsidRPr="00F20189" w14:paraId="31D974B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E8620B" w14:textId="0DA852F5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2835" w:type="dxa"/>
          </w:tcPr>
          <w:p w14:paraId="3A7EFDDB" w14:textId="3C4AAF1F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>Task</w:t>
            </w:r>
            <w:r>
              <w:rPr>
                <w:b/>
                <w:bCs/>
              </w:rPr>
              <w:t>#1]</w:t>
            </w:r>
          </w:p>
          <w:p w14:paraId="34DD8BDB" w14:textId="3285D6B8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 xml:space="preserve">Task </w:t>
            </w:r>
            <w:r>
              <w:rPr>
                <w:b/>
                <w:bCs/>
              </w:rPr>
              <w:t>#2]</w:t>
            </w:r>
          </w:p>
          <w:p w14:paraId="324B2D79" w14:textId="37AF2D40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 xml:space="preserve">Task </w:t>
            </w:r>
            <w:r>
              <w:rPr>
                <w:b/>
                <w:bCs/>
              </w:rPr>
              <w:t>#3]</w:t>
            </w:r>
          </w:p>
          <w:p w14:paraId="170622D4" w14:textId="4F1100CC" w:rsidR="00366D37" w:rsidRDefault="00366D37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564D3D">
              <w:rPr>
                <w:b/>
                <w:bCs/>
              </w:rPr>
              <w:t>Beenden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6172E8E5" w14:textId="43BB5D99" w:rsidR="00366D37" w:rsidRDefault="00564D3D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</w:t>
            </w:r>
            <w:r w:rsidR="00DD258A">
              <w:rPr>
                <w:b/>
                <w:bCs/>
              </w:rPr>
              <w:t>Prozesse beenden?</w:t>
            </w:r>
            <w:r>
              <w:rPr>
                <w:b/>
                <w:bCs/>
              </w:rPr>
              <w:t xml:space="preserve">» </w:t>
            </w:r>
          </w:p>
        </w:tc>
        <w:tc>
          <w:tcPr>
            <w:tcW w:w="2976" w:type="dxa"/>
            <w:shd w:val="pct10" w:color="auto" w:fill="auto"/>
          </w:tcPr>
          <w:p w14:paraId="105D76C8" w14:textId="77777777" w:rsidR="00366D37" w:rsidRPr="00F20189" w:rsidRDefault="00366D37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CA2851C" w14:textId="77777777" w:rsidR="00366D37" w:rsidRPr="00F20189" w:rsidRDefault="00366D37" w:rsidP="00446EEE">
            <w:pPr>
              <w:spacing w:before="40" w:after="40"/>
              <w:rPr>
                <w:b/>
                <w:bCs/>
              </w:rPr>
            </w:pPr>
          </w:p>
        </w:tc>
      </w:tr>
      <w:tr w:rsidR="00DD258A" w:rsidRPr="00F20189" w14:paraId="09DDE597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E8826B" w14:textId="23D8C6B9" w:rsidR="00DD258A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2835" w:type="dxa"/>
          </w:tcPr>
          <w:p w14:paraId="0EE0288D" w14:textId="2FCE0A09" w:rsidR="00DD258A" w:rsidRDefault="00DD258A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>
              <w:rPr>
                <w:b/>
                <w:bCs/>
              </w:rPr>
              <w:t>«Prozesse beenden?»</w:t>
            </w:r>
            <w:r>
              <w:rPr>
                <w:b/>
                <w:bCs/>
              </w:rPr>
              <w:t>: [Ja]</w:t>
            </w:r>
          </w:p>
        </w:tc>
        <w:tc>
          <w:tcPr>
            <w:tcW w:w="2835" w:type="dxa"/>
          </w:tcPr>
          <w:p w14:paraId="48806F5B" w14:textId="0AD20422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eend</w:t>
            </w:r>
            <w:r>
              <w:rPr>
                <w:b/>
                <w:bCs/>
              </w:rPr>
              <w:t>et!</w:t>
            </w:r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023CD080" w14:textId="77777777" w:rsidR="00DD258A" w:rsidRPr="00F20189" w:rsidRDefault="00DD258A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2177B30" w14:textId="77777777" w:rsidR="00DD258A" w:rsidRPr="00F20189" w:rsidRDefault="00DD258A" w:rsidP="00446EEE">
            <w:pPr>
              <w:spacing w:before="40" w:after="40"/>
              <w:rPr>
                <w:b/>
                <w:bCs/>
              </w:rPr>
            </w:pPr>
          </w:p>
        </w:tc>
      </w:tr>
      <w:tr w:rsidR="00564D3D" w:rsidRPr="00F20189" w14:paraId="5C1FAD93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19EB868" w14:textId="14843E10" w:rsidR="00564D3D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835" w:type="dxa"/>
          </w:tcPr>
          <w:p w14:paraId="4ACB340C" w14:textId="77777777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«Beendet!»</w:t>
            </w:r>
          </w:p>
          <w:p w14:paraId="411511F9" w14:textId="65D6C562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605F4D08" w14:textId="600C987E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Beendet!» wird geschlossen, Control Panel sichtbar (Selektierte Tasks wurden beendet)</w:t>
            </w:r>
          </w:p>
        </w:tc>
        <w:tc>
          <w:tcPr>
            <w:tcW w:w="2976" w:type="dxa"/>
            <w:shd w:val="pct10" w:color="auto" w:fill="auto"/>
          </w:tcPr>
          <w:p w14:paraId="431B0D77" w14:textId="77777777" w:rsidR="00564D3D" w:rsidRPr="00F20189" w:rsidRDefault="00564D3D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FE054BC" w14:textId="77777777" w:rsidR="00564D3D" w:rsidRPr="00F20189" w:rsidRDefault="00564D3D" w:rsidP="00446EEE">
            <w:pPr>
              <w:spacing w:before="40" w:after="40"/>
              <w:rPr>
                <w:b/>
                <w:bCs/>
              </w:rPr>
            </w:pPr>
          </w:p>
        </w:tc>
      </w:tr>
      <w:tr w:rsidR="00DD258A" w:rsidRPr="00F20189" w14:paraId="35FC14AB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5E864" w14:textId="302C05CB" w:rsidR="00DD258A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835" w:type="dxa"/>
          </w:tcPr>
          <w:p w14:paraId="51F127AF" w14:textId="712CA340" w:rsidR="00DD258A" w:rsidRDefault="00DD258A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 wiederholen</w:t>
            </w:r>
          </w:p>
        </w:tc>
        <w:tc>
          <w:tcPr>
            <w:tcW w:w="2835" w:type="dxa"/>
          </w:tcPr>
          <w:p w14:paraId="2B8C38DF" w14:textId="119D1E00" w:rsidR="00DD258A" w:rsidRDefault="00DD258A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Erwartetes Ergebnis </w:t>
            </w:r>
            <w:r>
              <w:rPr>
                <w:b/>
                <w:bCs/>
              </w:rPr>
              <w:lastRenderedPageBreak/>
              <w:t>von G1</w:t>
            </w:r>
          </w:p>
        </w:tc>
        <w:tc>
          <w:tcPr>
            <w:tcW w:w="2976" w:type="dxa"/>
            <w:shd w:val="pct10" w:color="auto" w:fill="auto"/>
          </w:tcPr>
          <w:p w14:paraId="3D6E83C0" w14:textId="77777777" w:rsidR="00DD258A" w:rsidRPr="00F20189" w:rsidRDefault="00DD258A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3C13431" w14:textId="77777777" w:rsidR="00DD258A" w:rsidRPr="00F20189" w:rsidRDefault="00DD258A" w:rsidP="00446EEE">
            <w:pPr>
              <w:spacing w:before="40" w:after="40"/>
              <w:rPr>
                <w:b/>
                <w:bCs/>
              </w:rPr>
            </w:pPr>
          </w:p>
        </w:tc>
      </w:tr>
      <w:tr w:rsidR="00DD258A" w:rsidRPr="00F20189" w14:paraId="4F0C936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8CFA0FC" w14:textId="02FD1CFD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835" w:type="dxa"/>
          </w:tcPr>
          <w:p w14:paraId="705F9D17" w14:textId="6AFE51EB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>
              <w:rPr>
                <w:b/>
                <w:bCs/>
              </w:rPr>
              <w:t>«Prozesse beenden?»</w:t>
            </w:r>
            <w:r>
              <w:rPr>
                <w:b/>
                <w:bCs/>
              </w:rPr>
              <w:t>: [Nein]</w:t>
            </w:r>
          </w:p>
        </w:tc>
        <w:tc>
          <w:tcPr>
            <w:tcW w:w="2835" w:type="dxa"/>
          </w:tcPr>
          <w:p w14:paraId="1F1A6861" w14:textId="538FB4C2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Prozesse beenden?»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53230FCD" w14:textId="77777777" w:rsidR="00DD258A" w:rsidRPr="00F20189" w:rsidRDefault="00DD258A" w:rsidP="00DD258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3221F04" w14:textId="77777777" w:rsidR="00DD258A" w:rsidRPr="00F20189" w:rsidRDefault="00DD258A" w:rsidP="00DD258A">
            <w:pPr>
              <w:spacing w:before="40" w:after="40"/>
              <w:rPr>
                <w:b/>
                <w:bCs/>
              </w:rPr>
            </w:pPr>
          </w:p>
        </w:tc>
      </w:tr>
    </w:tbl>
    <w:p w14:paraId="66FE17CB" w14:textId="0C6FDB83" w:rsidR="00157388" w:rsidRDefault="00157388" w:rsidP="00564D3D">
      <w:pPr>
        <w:spacing w:before="0" w:after="0"/>
      </w:pPr>
    </w:p>
    <w:p w14:paraId="26B65476" w14:textId="51D2F5AD" w:rsidR="00564D3D" w:rsidRDefault="00564D3D" w:rsidP="00564D3D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&lt;&lt;H&gt;&gt;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564D3D" w:rsidRPr="00F20189" w14:paraId="7D9C17B3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30A29" w14:textId="05F6730A" w:rsidR="00564D3D" w:rsidRPr="00AC7E40" w:rsidRDefault="00564D3D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</w:t>
            </w:r>
            <w:r w:rsidRPr="00A533C1">
              <w:t xml:space="preserve">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A3991D3" w14:textId="77777777" w:rsidR="00564D3D" w:rsidRPr="00AC7E40" w:rsidRDefault="00564D3D" w:rsidP="00446EEE">
            <w:pPr>
              <w:rPr>
                <w:color w:val="008000"/>
              </w:rPr>
            </w:pPr>
          </w:p>
        </w:tc>
      </w:tr>
      <w:tr w:rsidR="00564D3D" w:rsidRPr="00A533C1" w14:paraId="6981E71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3C3D" w14:textId="77777777" w:rsidR="00564D3D" w:rsidRPr="00A533C1" w:rsidRDefault="00564D3D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564D3D" w:rsidRPr="00F20189" w14:paraId="6B12FE2C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78A817F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796A473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492FBC46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756A3DE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61D95EB4" w14:textId="77777777" w:rsidR="00564D3D" w:rsidRPr="00286A4C" w:rsidRDefault="00564D3D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564D3D" w:rsidRPr="00F20189" w14:paraId="22BAACFC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2ADD592" w14:textId="77777777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71E717FB" w14:textId="7E3321D5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[Beenden]</w:t>
            </w:r>
          </w:p>
        </w:tc>
        <w:tc>
          <w:tcPr>
            <w:tcW w:w="2835" w:type="dxa"/>
          </w:tcPr>
          <w:p w14:paraId="498FDF23" w14:textId="77777777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2F700B5F" w14:textId="77777777" w:rsidR="00564D3D" w:rsidRPr="00F20189" w:rsidRDefault="00564D3D" w:rsidP="00446EEE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8710430" w14:textId="77777777" w:rsidR="00564D3D" w:rsidRPr="00F20189" w:rsidRDefault="00564D3D" w:rsidP="00446EEE">
            <w:pPr>
              <w:spacing w:before="40" w:after="40"/>
              <w:rPr>
                <w:b/>
                <w:bCs/>
              </w:rPr>
            </w:pPr>
          </w:p>
        </w:tc>
      </w:tr>
    </w:tbl>
    <w:p w14:paraId="1816332F" w14:textId="77777777" w:rsidR="00564D3D" w:rsidRPr="00F20189" w:rsidRDefault="00564D3D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77777777" w:rsidR="000F6CED" w:rsidRPr="00F41E5F" w:rsidRDefault="000F6CED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5" w:name="_Toc441971812"/>
      <w:bookmarkStart w:id="16" w:name="_Toc276541767"/>
      <w:bookmarkEnd w:id="11"/>
      <w:proofErr w:type="spellStart"/>
      <w:r w:rsidRPr="00F20189">
        <w:t>Sign</w:t>
      </w:r>
      <w:proofErr w:type="spellEnd"/>
      <w:r w:rsidRPr="00F20189">
        <w:t>-Off</w:t>
      </w:r>
      <w:bookmarkEnd w:id="15"/>
      <w:bookmarkEnd w:id="16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77777777" w:rsidR="000F6CED" w:rsidRPr="00427405" w:rsidRDefault="000F6CED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427405">
              <w:t>A1: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21F9B0AA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70F437D8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3E72251E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12D95" w14:textId="77777777" w:rsidR="00B31C25" w:rsidRDefault="00B31C25">
      <w:r>
        <w:separator/>
      </w:r>
    </w:p>
  </w:endnote>
  <w:endnote w:type="continuationSeparator" w:id="0">
    <w:p w14:paraId="498F8FCA" w14:textId="77777777" w:rsidR="00B31C25" w:rsidRDefault="00B3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695F7E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695F7E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5FE01" w14:textId="77777777" w:rsidR="00B31C25" w:rsidRDefault="00B31C25">
      <w:r>
        <w:separator/>
      </w:r>
    </w:p>
  </w:footnote>
  <w:footnote w:type="continuationSeparator" w:id="0">
    <w:p w14:paraId="28A3025A" w14:textId="77777777" w:rsidR="00B31C25" w:rsidRDefault="00B31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113766"/>
    <w:multiLevelType w:val="hybridMultilevel"/>
    <w:tmpl w:val="FF98F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8199E"/>
    <w:multiLevelType w:val="hybridMultilevel"/>
    <w:tmpl w:val="75A23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21"/>
  </w:num>
  <w:num w:numId="5">
    <w:abstractNumId w:val="21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7"/>
  </w:num>
  <w:num w:numId="15">
    <w:abstractNumId w:val="5"/>
  </w:num>
  <w:num w:numId="16">
    <w:abstractNumId w:val="13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22"/>
    <w:rsid w:val="00002E4B"/>
    <w:rsid w:val="00024DCC"/>
    <w:rsid w:val="00041AF8"/>
    <w:rsid w:val="00041CB8"/>
    <w:rsid w:val="0004783A"/>
    <w:rsid w:val="00056B93"/>
    <w:rsid w:val="00071867"/>
    <w:rsid w:val="00071946"/>
    <w:rsid w:val="00087F2A"/>
    <w:rsid w:val="00095957"/>
    <w:rsid w:val="000A6F13"/>
    <w:rsid w:val="000A7E6B"/>
    <w:rsid w:val="000B0A78"/>
    <w:rsid w:val="000F0FC0"/>
    <w:rsid w:val="000F11A3"/>
    <w:rsid w:val="000F6CED"/>
    <w:rsid w:val="0011569B"/>
    <w:rsid w:val="001222EE"/>
    <w:rsid w:val="00126097"/>
    <w:rsid w:val="00130D47"/>
    <w:rsid w:val="00132F3E"/>
    <w:rsid w:val="00137D95"/>
    <w:rsid w:val="00140272"/>
    <w:rsid w:val="001508D0"/>
    <w:rsid w:val="00151AB6"/>
    <w:rsid w:val="00153214"/>
    <w:rsid w:val="00157388"/>
    <w:rsid w:val="00161A36"/>
    <w:rsid w:val="001726E7"/>
    <w:rsid w:val="00172ECD"/>
    <w:rsid w:val="00181A45"/>
    <w:rsid w:val="0018554E"/>
    <w:rsid w:val="00191B2E"/>
    <w:rsid w:val="001953E3"/>
    <w:rsid w:val="00195488"/>
    <w:rsid w:val="001B632C"/>
    <w:rsid w:val="001C7E56"/>
    <w:rsid w:val="001F2FD0"/>
    <w:rsid w:val="00205947"/>
    <w:rsid w:val="00213FA0"/>
    <w:rsid w:val="00217F1E"/>
    <w:rsid w:val="00225719"/>
    <w:rsid w:val="0022604D"/>
    <w:rsid w:val="0023049B"/>
    <w:rsid w:val="00231595"/>
    <w:rsid w:val="0023431F"/>
    <w:rsid w:val="00242760"/>
    <w:rsid w:val="00247D2E"/>
    <w:rsid w:val="002506B9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07327"/>
    <w:rsid w:val="00337E19"/>
    <w:rsid w:val="003432D2"/>
    <w:rsid w:val="003525B1"/>
    <w:rsid w:val="0035474E"/>
    <w:rsid w:val="00366D37"/>
    <w:rsid w:val="00373A96"/>
    <w:rsid w:val="00377339"/>
    <w:rsid w:val="003909EC"/>
    <w:rsid w:val="003A2611"/>
    <w:rsid w:val="003C175D"/>
    <w:rsid w:val="003C2D26"/>
    <w:rsid w:val="003D2A4A"/>
    <w:rsid w:val="003D4990"/>
    <w:rsid w:val="00410330"/>
    <w:rsid w:val="004229A3"/>
    <w:rsid w:val="004269F5"/>
    <w:rsid w:val="00445289"/>
    <w:rsid w:val="004479FE"/>
    <w:rsid w:val="00460C06"/>
    <w:rsid w:val="00460C73"/>
    <w:rsid w:val="00460D20"/>
    <w:rsid w:val="0046419C"/>
    <w:rsid w:val="004647CA"/>
    <w:rsid w:val="00464ECE"/>
    <w:rsid w:val="00470701"/>
    <w:rsid w:val="00470D94"/>
    <w:rsid w:val="004742FC"/>
    <w:rsid w:val="00484606"/>
    <w:rsid w:val="004875FB"/>
    <w:rsid w:val="00495822"/>
    <w:rsid w:val="00496436"/>
    <w:rsid w:val="004A31E8"/>
    <w:rsid w:val="004B5C00"/>
    <w:rsid w:val="004D43BB"/>
    <w:rsid w:val="004D607C"/>
    <w:rsid w:val="004E57A9"/>
    <w:rsid w:val="004F4DA1"/>
    <w:rsid w:val="00500815"/>
    <w:rsid w:val="0050194A"/>
    <w:rsid w:val="00502A8A"/>
    <w:rsid w:val="00503DA6"/>
    <w:rsid w:val="00524271"/>
    <w:rsid w:val="00540174"/>
    <w:rsid w:val="005404F4"/>
    <w:rsid w:val="00543F17"/>
    <w:rsid w:val="00564D3D"/>
    <w:rsid w:val="005820D8"/>
    <w:rsid w:val="005C2076"/>
    <w:rsid w:val="005C5878"/>
    <w:rsid w:val="005D3D7A"/>
    <w:rsid w:val="005D768A"/>
    <w:rsid w:val="005E4412"/>
    <w:rsid w:val="00606718"/>
    <w:rsid w:val="00611041"/>
    <w:rsid w:val="00636631"/>
    <w:rsid w:val="00664081"/>
    <w:rsid w:val="0066468C"/>
    <w:rsid w:val="0067397A"/>
    <w:rsid w:val="00682756"/>
    <w:rsid w:val="0068326B"/>
    <w:rsid w:val="00685BB9"/>
    <w:rsid w:val="006936A7"/>
    <w:rsid w:val="00695F7E"/>
    <w:rsid w:val="006A2E2E"/>
    <w:rsid w:val="006A36ED"/>
    <w:rsid w:val="006B327A"/>
    <w:rsid w:val="006B7E9D"/>
    <w:rsid w:val="006C2A53"/>
    <w:rsid w:val="006D178C"/>
    <w:rsid w:val="006D4D46"/>
    <w:rsid w:val="006E14BA"/>
    <w:rsid w:val="006E26CB"/>
    <w:rsid w:val="006F3EE7"/>
    <w:rsid w:val="006F42B1"/>
    <w:rsid w:val="006F6222"/>
    <w:rsid w:val="006F76AD"/>
    <w:rsid w:val="00701DF1"/>
    <w:rsid w:val="007146C0"/>
    <w:rsid w:val="00724BB6"/>
    <w:rsid w:val="007276AC"/>
    <w:rsid w:val="00743ACC"/>
    <w:rsid w:val="00785541"/>
    <w:rsid w:val="00793BCF"/>
    <w:rsid w:val="00794B33"/>
    <w:rsid w:val="007A5B0B"/>
    <w:rsid w:val="007A5B7F"/>
    <w:rsid w:val="007B6FC0"/>
    <w:rsid w:val="007F517E"/>
    <w:rsid w:val="008052A2"/>
    <w:rsid w:val="00813317"/>
    <w:rsid w:val="008241BE"/>
    <w:rsid w:val="00825508"/>
    <w:rsid w:val="00860C5E"/>
    <w:rsid w:val="00861849"/>
    <w:rsid w:val="008733A0"/>
    <w:rsid w:val="00877AA6"/>
    <w:rsid w:val="00881647"/>
    <w:rsid w:val="00887237"/>
    <w:rsid w:val="008A1A5C"/>
    <w:rsid w:val="008A5379"/>
    <w:rsid w:val="008B1768"/>
    <w:rsid w:val="008C1342"/>
    <w:rsid w:val="008C7A3C"/>
    <w:rsid w:val="008D5E55"/>
    <w:rsid w:val="008E5A27"/>
    <w:rsid w:val="009107B6"/>
    <w:rsid w:val="00912EC7"/>
    <w:rsid w:val="00927F21"/>
    <w:rsid w:val="00930E85"/>
    <w:rsid w:val="00943977"/>
    <w:rsid w:val="00950C07"/>
    <w:rsid w:val="00966727"/>
    <w:rsid w:val="009753C3"/>
    <w:rsid w:val="00976C8C"/>
    <w:rsid w:val="0098534E"/>
    <w:rsid w:val="00993ED8"/>
    <w:rsid w:val="009B1890"/>
    <w:rsid w:val="009B4DF6"/>
    <w:rsid w:val="009E24EF"/>
    <w:rsid w:val="009F1295"/>
    <w:rsid w:val="00A01502"/>
    <w:rsid w:val="00A12BB8"/>
    <w:rsid w:val="00A12C06"/>
    <w:rsid w:val="00A17146"/>
    <w:rsid w:val="00A226EB"/>
    <w:rsid w:val="00A3621A"/>
    <w:rsid w:val="00A44D45"/>
    <w:rsid w:val="00A533C1"/>
    <w:rsid w:val="00A61488"/>
    <w:rsid w:val="00A66480"/>
    <w:rsid w:val="00A7073C"/>
    <w:rsid w:val="00A710F3"/>
    <w:rsid w:val="00A7265E"/>
    <w:rsid w:val="00A76B2F"/>
    <w:rsid w:val="00A94299"/>
    <w:rsid w:val="00A96D01"/>
    <w:rsid w:val="00A96F65"/>
    <w:rsid w:val="00A97A53"/>
    <w:rsid w:val="00AD3172"/>
    <w:rsid w:val="00AD7B7A"/>
    <w:rsid w:val="00AE758A"/>
    <w:rsid w:val="00AF2E40"/>
    <w:rsid w:val="00B0561D"/>
    <w:rsid w:val="00B16DA3"/>
    <w:rsid w:val="00B2181B"/>
    <w:rsid w:val="00B31C25"/>
    <w:rsid w:val="00B35160"/>
    <w:rsid w:val="00B572B3"/>
    <w:rsid w:val="00B7273F"/>
    <w:rsid w:val="00B902AC"/>
    <w:rsid w:val="00BA18D2"/>
    <w:rsid w:val="00BA25D9"/>
    <w:rsid w:val="00BB3D51"/>
    <w:rsid w:val="00BD0F71"/>
    <w:rsid w:val="00BD3661"/>
    <w:rsid w:val="00BD6493"/>
    <w:rsid w:val="00BE61F9"/>
    <w:rsid w:val="00BF313E"/>
    <w:rsid w:val="00C142DC"/>
    <w:rsid w:val="00C14D20"/>
    <w:rsid w:val="00C15B1F"/>
    <w:rsid w:val="00C41A1E"/>
    <w:rsid w:val="00C45E66"/>
    <w:rsid w:val="00C5256C"/>
    <w:rsid w:val="00C52606"/>
    <w:rsid w:val="00C55324"/>
    <w:rsid w:val="00C62951"/>
    <w:rsid w:val="00C8064D"/>
    <w:rsid w:val="00C847E0"/>
    <w:rsid w:val="00C87068"/>
    <w:rsid w:val="00C93114"/>
    <w:rsid w:val="00CA11E0"/>
    <w:rsid w:val="00CA3283"/>
    <w:rsid w:val="00CA401E"/>
    <w:rsid w:val="00CA7765"/>
    <w:rsid w:val="00CD0832"/>
    <w:rsid w:val="00CD4305"/>
    <w:rsid w:val="00CD6B5B"/>
    <w:rsid w:val="00CE6487"/>
    <w:rsid w:val="00D131FD"/>
    <w:rsid w:val="00D13F05"/>
    <w:rsid w:val="00D16657"/>
    <w:rsid w:val="00D204E4"/>
    <w:rsid w:val="00D20543"/>
    <w:rsid w:val="00D25779"/>
    <w:rsid w:val="00D30E3A"/>
    <w:rsid w:val="00D34801"/>
    <w:rsid w:val="00D6492F"/>
    <w:rsid w:val="00D70535"/>
    <w:rsid w:val="00D706F5"/>
    <w:rsid w:val="00D76466"/>
    <w:rsid w:val="00DB18FF"/>
    <w:rsid w:val="00DB66EC"/>
    <w:rsid w:val="00DD11A1"/>
    <w:rsid w:val="00DD214F"/>
    <w:rsid w:val="00DD258A"/>
    <w:rsid w:val="00DE14A4"/>
    <w:rsid w:val="00DE29AF"/>
    <w:rsid w:val="00DE5F0A"/>
    <w:rsid w:val="00DE7C59"/>
    <w:rsid w:val="00DF6003"/>
    <w:rsid w:val="00E06091"/>
    <w:rsid w:val="00E1258D"/>
    <w:rsid w:val="00E139A2"/>
    <w:rsid w:val="00E2076E"/>
    <w:rsid w:val="00E256DA"/>
    <w:rsid w:val="00E35948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E0E08"/>
    <w:rsid w:val="00EE5F6D"/>
    <w:rsid w:val="00EE75C6"/>
    <w:rsid w:val="00EF12F6"/>
    <w:rsid w:val="00EF6CA3"/>
    <w:rsid w:val="00F030D1"/>
    <w:rsid w:val="00F1083A"/>
    <w:rsid w:val="00F162B5"/>
    <w:rsid w:val="00F26827"/>
    <w:rsid w:val="00F30286"/>
    <w:rsid w:val="00F419EC"/>
    <w:rsid w:val="00F5764E"/>
    <w:rsid w:val="00F65D60"/>
    <w:rsid w:val="00F75655"/>
    <w:rsid w:val="00FA1215"/>
    <w:rsid w:val="00FA4B77"/>
    <w:rsid w:val="00FB4A22"/>
    <w:rsid w:val="00FB6C0D"/>
    <w:rsid w:val="00FC26F1"/>
    <w:rsid w:val="00FC6735"/>
    <w:rsid w:val="00FD5180"/>
    <w:rsid w:val="00FE4D9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923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Silvio Merz</cp:lastModifiedBy>
  <cp:revision>102</cp:revision>
  <cp:lastPrinted>2009-09-07T09:23:00Z</cp:lastPrinted>
  <dcterms:created xsi:type="dcterms:W3CDTF">2013-05-16T19:00:00Z</dcterms:created>
  <dcterms:modified xsi:type="dcterms:W3CDTF">2020-03-22T20:14:00Z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